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43A" w:rsidRDefault="002B543A" w:rsidP="005B50FC">
      <w:pPr>
        <w:tabs>
          <w:tab w:val="left" w:pos="1775"/>
        </w:tabs>
        <w:sectPr w:rsidR="002B543A" w:rsidSect="009F4130">
          <w:headerReference w:type="default" r:id="rId8"/>
          <w:footerReference w:type="default" r:id="rId9"/>
          <w:headerReference w:type="first" r:id="rId10"/>
          <w:type w:val="continuous"/>
          <w:pgSz w:w="11906" w:h="16838"/>
          <w:pgMar w:top="3970" w:right="964" w:bottom="851" w:left="964" w:header="510" w:footer="510" w:gutter="0"/>
          <w:cols w:space="708"/>
          <w:titlePg/>
          <w:docGrid w:linePitch="360"/>
        </w:sectPr>
      </w:pPr>
    </w:p>
    <w:sdt>
      <w:sdtPr>
        <w:rPr>
          <w:rFonts w:asciiTheme="minorHAnsi" w:hAnsiTheme="minorHAnsi" w:cstheme="minorHAnsi"/>
        </w:rPr>
        <w:alias w:val="Titel"/>
        <w:tag w:val=""/>
        <w:id w:val="637839366"/>
        <w:placeholder>
          <w:docPart w:val="292B6AE0801A43CEB24CAA5ADAF4F7B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3B67D9" w:rsidRPr="00A6180E" w:rsidRDefault="00D666BF" w:rsidP="003B67D9">
          <w:pPr>
            <w:pStyle w:val="CoverTitel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Fehlerbehandlung</w:t>
          </w:r>
        </w:p>
      </w:sdtContent>
    </w:sdt>
    <w:sdt>
      <w:sdtPr>
        <w:rPr>
          <w:lang w:val="de-DE"/>
        </w:rPr>
        <w:alias w:val="Kategorie"/>
        <w:tag w:val=""/>
        <w:id w:val="1818993673"/>
        <w:placeholder>
          <w:docPart w:val="29D5FC67D71F4B9192575A10A904867E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3B67D9" w:rsidRPr="005A5BDA" w:rsidRDefault="00D666BF" w:rsidP="003B67D9">
          <w:pPr>
            <w:pStyle w:val="CoverSubheadline"/>
            <w:rPr>
              <w:lang w:val="de-DE"/>
            </w:rPr>
          </w:pPr>
          <w:r>
            <w:rPr>
              <w:lang w:val="de-DE"/>
            </w:rPr>
            <w:t>Übungen</w:t>
          </w:r>
        </w:p>
      </w:sdtContent>
    </w:sdt>
    <w:tbl>
      <w:tblPr>
        <w:tblStyle w:val="Tabellenraster"/>
        <w:tblW w:w="7088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8"/>
      </w:tblGrid>
      <w:tr w:rsidR="003B67D9" w:rsidRPr="00B03A9C" w:rsidTr="00EE704D">
        <w:trPr>
          <w:trHeight w:hRule="exact" w:val="1272"/>
        </w:trPr>
        <w:tc>
          <w:tcPr>
            <w:tcW w:w="7088" w:type="dxa"/>
            <w:tcBorders>
              <w:left w:val="dotted" w:sz="12" w:space="0" w:color="0075BE"/>
            </w:tcBorders>
            <w:shd w:val="clear" w:color="auto" w:fill="FFFFFF" w:themeFill="background1"/>
            <w:tcMar>
              <w:left w:w="284" w:type="dxa"/>
              <w:right w:w="0" w:type="dxa"/>
            </w:tcMar>
          </w:tcPr>
          <w:p w:rsidR="003B67D9" w:rsidRPr="00C97ED5" w:rsidRDefault="003B67D9" w:rsidP="00EE704D">
            <w:pPr>
              <w:pStyle w:val="CoverZusatzitelioGmbH"/>
              <w:rPr>
                <w:sz w:val="24"/>
                <w:szCs w:val="24"/>
              </w:rPr>
            </w:pPr>
            <w:r>
              <w:t>itelio GmbH</w:t>
            </w:r>
            <w:r>
              <w:br/>
            </w:r>
            <w:r w:rsidRPr="00C97ED5">
              <w:rPr>
                <w:sz w:val="24"/>
                <w:szCs w:val="24"/>
              </w:rPr>
              <w:t>Franz-Larcher-Str. 4</w:t>
            </w:r>
            <w:r w:rsidRPr="00C97ED5">
              <w:rPr>
                <w:sz w:val="24"/>
                <w:szCs w:val="24"/>
              </w:rPr>
              <w:br/>
              <w:t>83088 Kiefersfelden</w:t>
            </w:r>
            <w:r w:rsidRPr="00C97ED5">
              <w:rPr>
                <w:sz w:val="24"/>
                <w:szCs w:val="24"/>
              </w:rPr>
              <w:br/>
              <w:t>info@itelio.com | www.itelio.com</w:t>
            </w:r>
          </w:p>
          <w:p w:rsidR="003B67D9" w:rsidRPr="0085350E" w:rsidRDefault="003B67D9" w:rsidP="00EE704D"/>
        </w:tc>
      </w:tr>
    </w:tbl>
    <w:p w:rsidR="00411E25" w:rsidRDefault="00411E25" w:rsidP="003B67D9">
      <w:pPr>
        <w:rPr>
          <w:color w:val="000000" w:themeColor="text1"/>
        </w:rPr>
      </w:pPr>
    </w:p>
    <w:p w:rsidR="003B67D9" w:rsidRDefault="003B67D9" w:rsidP="003B67D9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sdt>
      <w:sdtPr>
        <w:rPr>
          <w:rFonts w:ascii="Segoe UI Light" w:hAnsi="Segoe UI Light"/>
          <w:caps w:val="0"/>
          <w:color w:val="auto"/>
          <w:sz w:val="22"/>
        </w:rPr>
        <w:id w:val="-2096395843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</w:rPr>
      </w:sdtEndPr>
      <w:sdtContent>
        <w:p w:rsidR="00A70E3D" w:rsidRDefault="00A70E3D" w:rsidP="00A70E3D">
          <w:pPr>
            <w:pStyle w:val="berschriftAbschnitt"/>
          </w:pPr>
          <w:r>
            <w:t>Inhaltsverzeichnis</w:t>
          </w:r>
        </w:p>
        <w:p w:rsidR="007051A7" w:rsidRDefault="00997875">
          <w:pPr>
            <w:pStyle w:val="Verzeichnis1"/>
            <w:rPr>
              <w:rFonts w:eastAsiaTheme="minorEastAsia"/>
              <w:noProof/>
              <w:sz w:val="22"/>
              <w:lang w:eastAsia="de-DE"/>
            </w:rPr>
          </w:pPr>
          <w:r>
            <w:rPr>
              <w:caps/>
            </w:rPr>
            <w:fldChar w:fldCharType="begin"/>
          </w:r>
          <w:r>
            <w:instrText xml:space="preserve"> TOC \o "1-3" \h \z \u </w:instrText>
          </w:r>
          <w:r>
            <w:rPr>
              <w:caps/>
            </w:rPr>
            <w:fldChar w:fldCharType="separate"/>
          </w:r>
          <w:hyperlink w:anchor="_Toc2081018" w:history="1">
            <w:r w:rsidR="007051A7" w:rsidRPr="0044186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7051A7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7051A7" w:rsidRPr="0044186F">
              <w:rPr>
                <w:rStyle w:val="Hyperlink"/>
                <w:noProof/>
              </w:rPr>
              <w:t>Übung01_Exceptions - Texteditor</w:t>
            </w:r>
            <w:r w:rsidR="007051A7">
              <w:rPr>
                <w:noProof/>
                <w:webHidden/>
              </w:rPr>
              <w:tab/>
            </w:r>
            <w:r w:rsidR="007051A7">
              <w:rPr>
                <w:noProof/>
                <w:webHidden/>
              </w:rPr>
              <w:fldChar w:fldCharType="begin"/>
            </w:r>
            <w:r w:rsidR="007051A7">
              <w:rPr>
                <w:noProof/>
                <w:webHidden/>
              </w:rPr>
              <w:instrText xml:space="preserve"> PAGEREF _Toc2081018 \h </w:instrText>
            </w:r>
            <w:r w:rsidR="007051A7">
              <w:rPr>
                <w:noProof/>
                <w:webHidden/>
              </w:rPr>
            </w:r>
            <w:r w:rsidR="007051A7">
              <w:rPr>
                <w:noProof/>
                <w:webHidden/>
              </w:rPr>
              <w:fldChar w:fldCharType="separate"/>
            </w:r>
            <w:r w:rsidR="007051A7">
              <w:rPr>
                <w:noProof/>
                <w:webHidden/>
              </w:rPr>
              <w:t>3</w:t>
            </w:r>
            <w:r w:rsidR="007051A7">
              <w:rPr>
                <w:noProof/>
                <w:webHidden/>
              </w:rPr>
              <w:fldChar w:fldCharType="end"/>
            </w:r>
          </w:hyperlink>
        </w:p>
        <w:p w:rsidR="007051A7" w:rsidRDefault="007B4A9E">
          <w:pPr>
            <w:pStyle w:val="Verzeichnis1"/>
            <w:rPr>
              <w:rFonts w:eastAsiaTheme="minorEastAsia"/>
              <w:noProof/>
              <w:sz w:val="22"/>
              <w:lang w:eastAsia="de-DE"/>
            </w:rPr>
          </w:pPr>
          <w:hyperlink w:anchor="_Toc2081019" w:history="1">
            <w:r w:rsidR="007051A7" w:rsidRPr="0044186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7051A7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7051A7" w:rsidRPr="0044186F">
              <w:rPr>
                <w:rStyle w:val="Hyperlink"/>
                <w:noProof/>
              </w:rPr>
              <w:t>Übung02_Exceptions - Taschenrechner</w:t>
            </w:r>
            <w:r w:rsidR="007051A7">
              <w:rPr>
                <w:noProof/>
                <w:webHidden/>
              </w:rPr>
              <w:tab/>
            </w:r>
            <w:r w:rsidR="007051A7">
              <w:rPr>
                <w:noProof/>
                <w:webHidden/>
              </w:rPr>
              <w:fldChar w:fldCharType="begin"/>
            </w:r>
            <w:r w:rsidR="007051A7">
              <w:rPr>
                <w:noProof/>
                <w:webHidden/>
              </w:rPr>
              <w:instrText xml:space="preserve"> PAGEREF _Toc2081019 \h </w:instrText>
            </w:r>
            <w:r w:rsidR="007051A7">
              <w:rPr>
                <w:noProof/>
                <w:webHidden/>
              </w:rPr>
            </w:r>
            <w:r w:rsidR="007051A7">
              <w:rPr>
                <w:noProof/>
                <w:webHidden/>
              </w:rPr>
              <w:fldChar w:fldCharType="separate"/>
            </w:r>
            <w:r w:rsidR="007051A7">
              <w:rPr>
                <w:noProof/>
                <w:webHidden/>
              </w:rPr>
              <w:t>3</w:t>
            </w:r>
            <w:r w:rsidR="007051A7">
              <w:rPr>
                <w:noProof/>
                <w:webHidden/>
              </w:rPr>
              <w:fldChar w:fldCharType="end"/>
            </w:r>
          </w:hyperlink>
        </w:p>
        <w:p w:rsidR="007051A7" w:rsidRDefault="007B4A9E">
          <w:pPr>
            <w:pStyle w:val="Verzeichnis1"/>
            <w:rPr>
              <w:rFonts w:eastAsiaTheme="minorEastAsia"/>
              <w:noProof/>
              <w:sz w:val="22"/>
              <w:lang w:eastAsia="de-DE"/>
            </w:rPr>
          </w:pPr>
          <w:hyperlink w:anchor="_Toc2081020" w:history="1">
            <w:r w:rsidR="007051A7" w:rsidRPr="0044186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7051A7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7051A7" w:rsidRPr="0044186F">
              <w:rPr>
                <w:rStyle w:val="Hyperlink"/>
                <w:noProof/>
              </w:rPr>
              <w:t>Übung03_Exceptions - Debugging</w:t>
            </w:r>
            <w:r w:rsidR="007051A7">
              <w:rPr>
                <w:noProof/>
                <w:webHidden/>
              </w:rPr>
              <w:tab/>
            </w:r>
            <w:r w:rsidR="007051A7">
              <w:rPr>
                <w:noProof/>
                <w:webHidden/>
              </w:rPr>
              <w:fldChar w:fldCharType="begin"/>
            </w:r>
            <w:r w:rsidR="007051A7">
              <w:rPr>
                <w:noProof/>
                <w:webHidden/>
              </w:rPr>
              <w:instrText xml:space="preserve"> PAGEREF _Toc2081020 \h </w:instrText>
            </w:r>
            <w:r w:rsidR="007051A7">
              <w:rPr>
                <w:noProof/>
                <w:webHidden/>
              </w:rPr>
            </w:r>
            <w:r w:rsidR="007051A7">
              <w:rPr>
                <w:noProof/>
                <w:webHidden/>
              </w:rPr>
              <w:fldChar w:fldCharType="separate"/>
            </w:r>
            <w:r w:rsidR="007051A7">
              <w:rPr>
                <w:noProof/>
                <w:webHidden/>
              </w:rPr>
              <w:t>4</w:t>
            </w:r>
            <w:r w:rsidR="007051A7">
              <w:rPr>
                <w:noProof/>
                <w:webHidden/>
              </w:rPr>
              <w:fldChar w:fldCharType="end"/>
            </w:r>
          </w:hyperlink>
        </w:p>
        <w:p w:rsidR="007051A7" w:rsidRDefault="007B4A9E">
          <w:pPr>
            <w:pStyle w:val="Verzeichnis1"/>
            <w:rPr>
              <w:rFonts w:eastAsiaTheme="minorEastAsia"/>
              <w:noProof/>
              <w:sz w:val="22"/>
              <w:lang w:eastAsia="de-DE"/>
            </w:rPr>
          </w:pPr>
          <w:hyperlink w:anchor="_Toc2081021" w:history="1">
            <w:r w:rsidR="007051A7" w:rsidRPr="0044186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7051A7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7051A7" w:rsidRPr="0044186F">
              <w:rPr>
                <w:rStyle w:val="Hyperlink"/>
                <w:noProof/>
              </w:rPr>
              <w:t>Übung04_Logging</w:t>
            </w:r>
            <w:r w:rsidR="007051A7">
              <w:rPr>
                <w:noProof/>
                <w:webHidden/>
              </w:rPr>
              <w:tab/>
            </w:r>
            <w:r w:rsidR="007051A7">
              <w:rPr>
                <w:noProof/>
                <w:webHidden/>
              </w:rPr>
              <w:fldChar w:fldCharType="begin"/>
            </w:r>
            <w:r w:rsidR="007051A7">
              <w:rPr>
                <w:noProof/>
                <w:webHidden/>
              </w:rPr>
              <w:instrText xml:space="preserve"> PAGEREF _Toc2081021 \h </w:instrText>
            </w:r>
            <w:r w:rsidR="007051A7">
              <w:rPr>
                <w:noProof/>
                <w:webHidden/>
              </w:rPr>
            </w:r>
            <w:r w:rsidR="007051A7">
              <w:rPr>
                <w:noProof/>
                <w:webHidden/>
              </w:rPr>
              <w:fldChar w:fldCharType="separate"/>
            </w:r>
            <w:r w:rsidR="007051A7">
              <w:rPr>
                <w:noProof/>
                <w:webHidden/>
              </w:rPr>
              <w:t>4</w:t>
            </w:r>
            <w:r w:rsidR="007051A7">
              <w:rPr>
                <w:noProof/>
                <w:webHidden/>
              </w:rPr>
              <w:fldChar w:fldCharType="end"/>
            </w:r>
          </w:hyperlink>
        </w:p>
        <w:p w:rsidR="00A70E3D" w:rsidRPr="00651817" w:rsidRDefault="00997875">
          <w:pPr>
            <w:rPr>
              <w:sz w:val="28"/>
            </w:rPr>
          </w:pPr>
          <w:r>
            <w:rPr>
              <w:sz w:val="28"/>
            </w:rPr>
            <w:fldChar w:fldCharType="end"/>
          </w:r>
        </w:p>
      </w:sdtContent>
    </w:sdt>
    <w:p w:rsidR="00651817" w:rsidRDefault="00651817">
      <w:pPr>
        <w:spacing w:after="200" w:line="276" w:lineRule="auto"/>
      </w:pPr>
    </w:p>
    <w:p w:rsidR="00F43971" w:rsidRDefault="001521B8" w:rsidP="00BF42F8">
      <w:r>
        <w:br w:type="page"/>
      </w:r>
    </w:p>
    <w:p w:rsidR="00D666BF" w:rsidRDefault="00D666BF" w:rsidP="00D666BF">
      <w:pPr>
        <w:pStyle w:val="berschrift1"/>
      </w:pPr>
      <w:bookmarkStart w:id="0" w:name="_Toc2081018"/>
      <w:r w:rsidRPr="00D666BF">
        <w:lastRenderedPageBreak/>
        <w:t>Übung01_Exceptions</w:t>
      </w:r>
      <w:r w:rsidR="002562E5">
        <w:t xml:space="preserve"> - Texteditor</w:t>
      </w:r>
      <w:bookmarkEnd w:id="0"/>
    </w:p>
    <w:p w:rsidR="00D666BF" w:rsidRDefault="00D666BF" w:rsidP="00D666BF">
      <w:pPr>
        <w:tabs>
          <w:tab w:val="left" w:pos="5490"/>
        </w:tabs>
      </w:pPr>
      <w:r>
        <w:t>Es liegt eine einfache Implementierung eines Texteditors als Windows Forms C# Projekt vor. Mit diesem Editor ist es möglich einfache Textdateien zu laden und zu speichern.</w:t>
      </w:r>
    </w:p>
    <w:p w:rsidR="00D666BF" w:rsidRDefault="00D666BF" w:rsidP="00D666BF">
      <w:pPr>
        <w:tabs>
          <w:tab w:val="left" w:pos="5490"/>
        </w:tabs>
      </w:pPr>
    </w:p>
    <w:p w:rsidR="00D666BF" w:rsidRPr="00D666BF" w:rsidRDefault="00D666BF" w:rsidP="00D666BF">
      <w:pPr>
        <w:tabs>
          <w:tab w:val="left" w:pos="5490"/>
        </w:tabs>
        <w:rPr>
          <w:b/>
        </w:rPr>
      </w:pPr>
      <w:r w:rsidRPr="00D666BF">
        <w:rPr>
          <w:b/>
        </w:rPr>
        <w:t>Aufgabe:</w:t>
      </w:r>
    </w:p>
    <w:p w:rsidR="00D666BF" w:rsidRDefault="00D666BF" w:rsidP="000A2003">
      <w:pPr>
        <w:pStyle w:val="Listenabsatz"/>
        <w:numPr>
          <w:ilvl w:val="0"/>
          <w:numId w:val="43"/>
        </w:numPr>
        <w:tabs>
          <w:tab w:val="left" w:pos="5490"/>
        </w:tabs>
      </w:pPr>
      <w:r>
        <w:t>Füge Exception Handling ein.</w:t>
      </w:r>
    </w:p>
    <w:p w:rsidR="00D666BF" w:rsidRDefault="00D666BF" w:rsidP="00D666BF">
      <w:pPr>
        <w:tabs>
          <w:tab w:val="left" w:pos="5490"/>
        </w:tabs>
      </w:pPr>
    </w:p>
    <w:p w:rsidR="00D666BF" w:rsidRDefault="00D666BF" w:rsidP="00D666BF">
      <w:pPr>
        <w:tabs>
          <w:tab w:val="left" w:pos="5490"/>
        </w:tabs>
      </w:pPr>
      <w:r>
        <w:t>Folgende Fragen sollte man sich stellen?</w:t>
      </w:r>
    </w:p>
    <w:p w:rsidR="00D666BF" w:rsidRDefault="00D666BF" w:rsidP="00D666BF">
      <w:pPr>
        <w:pStyle w:val="Listenabsatz"/>
        <w:numPr>
          <w:ilvl w:val="0"/>
          <w:numId w:val="38"/>
        </w:numPr>
        <w:tabs>
          <w:tab w:val="left" w:pos="5490"/>
        </w:tabs>
      </w:pPr>
      <w:r>
        <w:t>Wo kann im Code eine Exception auftreten?</w:t>
      </w:r>
    </w:p>
    <w:p w:rsidR="00D666BF" w:rsidRDefault="00D666BF" w:rsidP="00D666BF">
      <w:pPr>
        <w:pStyle w:val="Listenabsatz"/>
        <w:numPr>
          <w:ilvl w:val="0"/>
          <w:numId w:val="38"/>
        </w:numPr>
        <w:tabs>
          <w:tab w:val="left" w:pos="5490"/>
        </w:tabs>
      </w:pPr>
      <w:r>
        <w:t>Was soll im Fehlerfall passieren?</w:t>
      </w:r>
    </w:p>
    <w:p w:rsidR="00D666BF" w:rsidRDefault="00D666BF" w:rsidP="00D666BF">
      <w:pPr>
        <w:tabs>
          <w:tab w:val="left" w:pos="5490"/>
        </w:tabs>
      </w:pPr>
      <w:r>
        <w:t xml:space="preserve"> </w:t>
      </w:r>
    </w:p>
    <w:p w:rsidR="00D666BF" w:rsidRDefault="00D666BF" w:rsidP="00D666BF">
      <w:pPr>
        <w:pStyle w:val="berschrift1"/>
      </w:pPr>
      <w:bookmarkStart w:id="1" w:name="_Toc2081019"/>
      <w:r>
        <w:t>Übung02</w:t>
      </w:r>
      <w:r w:rsidRPr="00D666BF">
        <w:t>_Exceptions</w:t>
      </w:r>
      <w:r w:rsidR="002562E5">
        <w:t xml:space="preserve"> - Taschenrechner</w:t>
      </w:r>
      <w:bookmarkEnd w:id="1"/>
    </w:p>
    <w:p w:rsidR="002734DF" w:rsidRDefault="002734DF" w:rsidP="002734DF">
      <w:pPr>
        <w:tabs>
          <w:tab w:val="left" w:pos="5490"/>
        </w:tabs>
      </w:pPr>
      <w:r>
        <w:t>Ziel ist einen kleinen Taschenrechner zu bauen der zwei Zahlen entgegen nimmt und diese dividiert.</w:t>
      </w:r>
    </w:p>
    <w:p w:rsidR="002734DF" w:rsidRDefault="002734DF" w:rsidP="002734DF">
      <w:pPr>
        <w:tabs>
          <w:tab w:val="left" w:pos="5490"/>
        </w:tabs>
      </w:pPr>
      <w:r>
        <w:t>Erstellt dazu eine Konsolen Applikation.</w:t>
      </w:r>
    </w:p>
    <w:p w:rsidR="002734DF" w:rsidRDefault="002734DF" w:rsidP="002734DF">
      <w:pPr>
        <w:tabs>
          <w:tab w:val="left" w:pos="5490"/>
        </w:tabs>
      </w:pPr>
    </w:p>
    <w:p w:rsidR="002734DF" w:rsidRDefault="002734DF" w:rsidP="002734DF">
      <w:pPr>
        <w:tabs>
          <w:tab w:val="left" w:pos="5490"/>
        </w:tabs>
      </w:pPr>
      <w:r>
        <w:t>Beachtet beim Planen und Programmieren der Applikation auf Fehlerbehandlung.</w:t>
      </w:r>
    </w:p>
    <w:p w:rsidR="002734DF" w:rsidRDefault="002734DF" w:rsidP="000A2003">
      <w:pPr>
        <w:pStyle w:val="Listenabsatz"/>
        <w:numPr>
          <w:ilvl w:val="0"/>
          <w:numId w:val="44"/>
        </w:numPr>
        <w:tabs>
          <w:tab w:val="left" w:pos="5490"/>
        </w:tabs>
      </w:pPr>
      <w:r>
        <w:t>Kann man etwas Falsches eingeben?</w:t>
      </w:r>
    </w:p>
    <w:p w:rsidR="00D666BF" w:rsidRDefault="002734DF" w:rsidP="000A2003">
      <w:pPr>
        <w:pStyle w:val="Listenabsatz"/>
        <w:numPr>
          <w:ilvl w:val="0"/>
          <w:numId w:val="44"/>
        </w:numPr>
        <w:tabs>
          <w:tab w:val="left" w:pos="5490"/>
        </w:tabs>
      </w:pPr>
      <w:r>
        <w:t>Was soll bei einem Fehler passieren?</w:t>
      </w:r>
      <w:r w:rsidR="00D666BF">
        <w:t xml:space="preserve"> </w:t>
      </w:r>
    </w:p>
    <w:p w:rsidR="00D666BF" w:rsidRDefault="00D666BF" w:rsidP="00D666BF">
      <w:pPr>
        <w:tabs>
          <w:tab w:val="left" w:pos="5490"/>
        </w:tabs>
      </w:pPr>
    </w:p>
    <w:p w:rsidR="00D666BF" w:rsidRDefault="00D666BF" w:rsidP="00D666BF">
      <w:pPr>
        <w:tabs>
          <w:tab w:val="left" w:pos="5490"/>
        </w:tabs>
      </w:pPr>
    </w:p>
    <w:p w:rsidR="00D666BF" w:rsidRDefault="00D666BF" w:rsidP="00D666BF">
      <w:pPr>
        <w:tabs>
          <w:tab w:val="left" w:pos="5490"/>
        </w:tabs>
      </w:pPr>
    </w:p>
    <w:p w:rsidR="00D666BF" w:rsidRDefault="00D666BF" w:rsidP="00D666BF">
      <w:pPr>
        <w:tabs>
          <w:tab w:val="left" w:pos="5490"/>
        </w:tabs>
      </w:pPr>
    </w:p>
    <w:p w:rsidR="00D666BF" w:rsidRDefault="00D666BF" w:rsidP="00D666BF">
      <w:pPr>
        <w:tabs>
          <w:tab w:val="left" w:pos="5490"/>
        </w:tabs>
      </w:pPr>
      <w:r>
        <w:t xml:space="preserve"> </w:t>
      </w:r>
    </w:p>
    <w:p w:rsidR="002734DF" w:rsidRDefault="002734DF" w:rsidP="00D666BF">
      <w:pPr>
        <w:tabs>
          <w:tab w:val="left" w:pos="5490"/>
        </w:tabs>
      </w:pPr>
    </w:p>
    <w:p w:rsidR="002734DF" w:rsidRDefault="002734DF" w:rsidP="00D666BF">
      <w:pPr>
        <w:tabs>
          <w:tab w:val="left" w:pos="5490"/>
        </w:tabs>
      </w:pPr>
    </w:p>
    <w:p w:rsidR="002734DF" w:rsidRDefault="002734DF" w:rsidP="00D666BF">
      <w:pPr>
        <w:tabs>
          <w:tab w:val="left" w:pos="5490"/>
        </w:tabs>
      </w:pPr>
    </w:p>
    <w:p w:rsidR="002734DF" w:rsidRDefault="002734DF" w:rsidP="00D666BF">
      <w:pPr>
        <w:tabs>
          <w:tab w:val="left" w:pos="5490"/>
        </w:tabs>
      </w:pPr>
    </w:p>
    <w:p w:rsidR="00D666BF" w:rsidRDefault="00D666BF" w:rsidP="00D666BF">
      <w:pPr>
        <w:tabs>
          <w:tab w:val="left" w:pos="5490"/>
        </w:tabs>
      </w:pPr>
      <w:r>
        <w:t xml:space="preserve"> </w:t>
      </w:r>
    </w:p>
    <w:p w:rsidR="00D666BF" w:rsidRDefault="00D666BF" w:rsidP="00D666BF">
      <w:pPr>
        <w:pStyle w:val="berschrift1"/>
      </w:pPr>
      <w:bookmarkStart w:id="2" w:name="_Toc2081020"/>
      <w:r w:rsidRPr="00D666BF">
        <w:lastRenderedPageBreak/>
        <w:t>Übung03_Exceptions</w:t>
      </w:r>
      <w:r w:rsidR="00087001">
        <w:t xml:space="preserve"> - Debugging</w:t>
      </w:r>
      <w:bookmarkEnd w:id="2"/>
    </w:p>
    <w:p w:rsidR="00D666BF" w:rsidRDefault="00D666BF" w:rsidP="00D666BF">
      <w:pPr>
        <w:tabs>
          <w:tab w:val="left" w:pos="5490"/>
        </w:tabs>
      </w:pPr>
      <w:r>
        <w:t>Ein Entwickler hat ein Tool benötigt um mehrere in Base64 gespeicherte Dateien in Text umzuwandeln.</w:t>
      </w:r>
    </w:p>
    <w:p w:rsidR="00D666BF" w:rsidRDefault="00D666BF" w:rsidP="00D666BF">
      <w:pPr>
        <w:tabs>
          <w:tab w:val="left" w:pos="5490"/>
        </w:tabs>
      </w:pPr>
      <w:r>
        <w:t>Dazu hat er sich einen Base64 Konvertierer geschrieben, der alle Dateien in einem Ordner von Base64 in Text umwandelt.</w:t>
      </w:r>
    </w:p>
    <w:p w:rsidR="00D666BF" w:rsidRDefault="00D666BF" w:rsidP="00D666BF">
      <w:pPr>
        <w:tabs>
          <w:tab w:val="left" w:pos="5490"/>
        </w:tabs>
      </w:pPr>
    </w:p>
    <w:p w:rsidR="00D666BF" w:rsidRPr="00D666BF" w:rsidRDefault="00D666BF" w:rsidP="00D666BF">
      <w:pPr>
        <w:tabs>
          <w:tab w:val="left" w:pos="5490"/>
        </w:tabs>
        <w:rPr>
          <w:b/>
        </w:rPr>
      </w:pPr>
      <w:r w:rsidRPr="00D666BF">
        <w:rPr>
          <w:b/>
        </w:rPr>
        <w:t>Au</w:t>
      </w:r>
      <w:r w:rsidR="00F57F4C">
        <w:rPr>
          <w:b/>
        </w:rPr>
        <w:t>f</w:t>
      </w:r>
      <w:r w:rsidRPr="00D666BF">
        <w:rPr>
          <w:b/>
        </w:rPr>
        <w:t>gaben:</w:t>
      </w:r>
    </w:p>
    <w:p w:rsidR="00D666BF" w:rsidRDefault="00D666BF" w:rsidP="00D666BF">
      <w:pPr>
        <w:pStyle w:val="Listenabsatz"/>
        <w:numPr>
          <w:ilvl w:val="0"/>
          <w:numId w:val="39"/>
        </w:numPr>
        <w:tabs>
          <w:tab w:val="left" w:pos="5490"/>
        </w:tabs>
      </w:pPr>
      <w:r>
        <w:t xml:space="preserve">Exception Handling </w:t>
      </w:r>
      <w:r w:rsidR="007051A7">
        <w:t>implementieren</w:t>
      </w:r>
    </w:p>
    <w:p w:rsidR="00D666BF" w:rsidRDefault="00D666BF" w:rsidP="00D666BF">
      <w:pPr>
        <w:pStyle w:val="Listenabsatz"/>
        <w:numPr>
          <w:ilvl w:val="0"/>
          <w:numId w:val="39"/>
        </w:numPr>
        <w:tabs>
          <w:tab w:val="left" w:pos="5490"/>
        </w:tabs>
      </w:pPr>
      <w:r>
        <w:t>Der Entwickler war nicht gründlich und hat nichts getestet, dementsprechend sind zusätzliche Fehler im Code. Finde diese Fehler. (Debugging)</w:t>
      </w:r>
    </w:p>
    <w:p w:rsidR="00D666BF" w:rsidRDefault="00D666BF" w:rsidP="00D666BF">
      <w:pPr>
        <w:tabs>
          <w:tab w:val="left" w:pos="5490"/>
        </w:tabs>
      </w:pPr>
    </w:p>
    <w:p w:rsidR="00D666BF" w:rsidRDefault="00D666BF" w:rsidP="00D666BF">
      <w:pPr>
        <w:tabs>
          <w:tab w:val="left" w:pos="5490"/>
        </w:tabs>
      </w:pPr>
    </w:p>
    <w:p w:rsidR="000A2003" w:rsidRDefault="000A2003" w:rsidP="00D666BF">
      <w:pPr>
        <w:tabs>
          <w:tab w:val="left" w:pos="5490"/>
        </w:tabs>
      </w:pPr>
    </w:p>
    <w:p w:rsidR="000A2003" w:rsidRDefault="000A2003" w:rsidP="00D666BF">
      <w:pPr>
        <w:tabs>
          <w:tab w:val="left" w:pos="5490"/>
        </w:tabs>
      </w:pPr>
    </w:p>
    <w:p w:rsidR="000A2003" w:rsidRDefault="000A2003" w:rsidP="00D666BF">
      <w:pPr>
        <w:tabs>
          <w:tab w:val="left" w:pos="5490"/>
        </w:tabs>
      </w:pPr>
    </w:p>
    <w:p w:rsidR="000A2003" w:rsidRDefault="000A2003" w:rsidP="00D666BF">
      <w:pPr>
        <w:tabs>
          <w:tab w:val="left" w:pos="5490"/>
        </w:tabs>
      </w:pPr>
    </w:p>
    <w:p w:rsidR="000A2003" w:rsidRDefault="000A2003" w:rsidP="00D666BF">
      <w:pPr>
        <w:tabs>
          <w:tab w:val="left" w:pos="5490"/>
        </w:tabs>
      </w:pPr>
    </w:p>
    <w:p w:rsidR="000A2003" w:rsidRDefault="000A2003" w:rsidP="00D666BF">
      <w:pPr>
        <w:tabs>
          <w:tab w:val="left" w:pos="5490"/>
        </w:tabs>
      </w:pPr>
    </w:p>
    <w:p w:rsidR="000A2003" w:rsidRDefault="000A2003" w:rsidP="00D666BF">
      <w:pPr>
        <w:tabs>
          <w:tab w:val="left" w:pos="5490"/>
        </w:tabs>
      </w:pPr>
    </w:p>
    <w:p w:rsidR="000A2003" w:rsidRDefault="000A2003" w:rsidP="00D666BF">
      <w:pPr>
        <w:tabs>
          <w:tab w:val="left" w:pos="5490"/>
        </w:tabs>
      </w:pPr>
    </w:p>
    <w:p w:rsidR="000A2003" w:rsidRDefault="000A2003" w:rsidP="00D666BF">
      <w:pPr>
        <w:tabs>
          <w:tab w:val="left" w:pos="5490"/>
        </w:tabs>
      </w:pPr>
    </w:p>
    <w:p w:rsidR="000A2003" w:rsidRDefault="000A2003" w:rsidP="00D666BF">
      <w:pPr>
        <w:tabs>
          <w:tab w:val="left" w:pos="5490"/>
        </w:tabs>
      </w:pPr>
    </w:p>
    <w:p w:rsidR="000A2003" w:rsidRDefault="000A2003" w:rsidP="00D666BF">
      <w:pPr>
        <w:tabs>
          <w:tab w:val="left" w:pos="5490"/>
        </w:tabs>
      </w:pPr>
    </w:p>
    <w:p w:rsidR="000A2003" w:rsidRDefault="000A2003" w:rsidP="00D666BF">
      <w:pPr>
        <w:tabs>
          <w:tab w:val="left" w:pos="5490"/>
        </w:tabs>
      </w:pPr>
    </w:p>
    <w:p w:rsidR="000A2003" w:rsidRDefault="000A2003" w:rsidP="00D666BF">
      <w:pPr>
        <w:tabs>
          <w:tab w:val="left" w:pos="5490"/>
        </w:tabs>
      </w:pPr>
    </w:p>
    <w:p w:rsidR="000A2003" w:rsidRDefault="000A2003" w:rsidP="00D666BF">
      <w:pPr>
        <w:tabs>
          <w:tab w:val="left" w:pos="5490"/>
        </w:tabs>
      </w:pPr>
    </w:p>
    <w:p w:rsidR="000A2003" w:rsidRDefault="000A2003" w:rsidP="00D666BF">
      <w:pPr>
        <w:tabs>
          <w:tab w:val="left" w:pos="5490"/>
        </w:tabs>
      </w:pPr>
    </w:p>
    <w:p w:rsidR="000A2003" w:rsidRDefault="000A2003" w:rsidP="00D666BF">
      <w:pPr>
        <w:tabs>
          <w:tab w:val="left" w:pos="5490"/>
        </w:tabs>
      </w:pPr>
      <w:bookmarkStart w:id="3" w:name="_GoBack"/>
      <w:bookmarkEnd w:id="3"/>
    </w:p>
    <w:p w:rsidR="00B65830" w:rsidRDefault="00F57F4C" w:rsidP="00F57F4C">
      <w:pPr>
        <w:pStyle w:val="berschrift1"/>
      </w:pPr>
      <w:bookmarkStart w:id="4" w:name="_Toc2081021"/>
      <w:r>
        <w:lastRenderedPageBreak/>
        <w:t>Übung04_Logging</w:t>
      </w:r>
      <w:bookmarkEnd w:id="4"/>
    </w:p>
    <w:p w:rsidR="00F57F4C" w:rsidRDefault="00F57F4C" w:rsidP="00F57F4C">
      <w:r>
        <w:t>Erweitere den Taschenrechner aus Übung02 um Logging.</w:t>
      </w:r>
    </w:p>
    <w:p w:rsidR="00F57F4C" w:rsidRDefault="00F57F4C" w:rsidP="00F57F4C">
      <w:r w:rsidRPr="007051A7">
        <w:rPr>
          <w:b/>
        </w:rPr>
        <w:t>Aufgaben</w:t>
      </w:r>
      <w:r>
        <w:t>:</w:t>
      </w:r>
    </w:p>
    <w:p w:rsidR="00F57F4C" w:rsidRDefault="00F57F4C" w:rsidP="00F57F4C">
      <w:pPr>
        <w:pStyle w:val="Listenabsatz"/>
        <w:numPr>
          <w:ilvl w:val="0"/>
          <w:numId w:val="39"/>
        </w:numPr>
      </w:pPr>
      <w:r>
        <w:t>Nutze Log4net um die Aufgabe zu erfüllen.</w:t>
      </w:r>
    </w:p>
    <w:p w:rsidR="00F57F4C" w:rsidRDefault="00F57F4C" w:rsidP="00F57F4C">
      <w:pPr>
        <w:pStyle w:val="Listenabsatz"/>
        <w:numPr>
          <w:ilvl w:val="0"/>
          <w:numId w:val="39"/>
        </w:numPr>
      </w:pPr>
      <w:r>
        <w:t>Konfiguriere Log4net so, dass Log Meldungen in eine Datei geloggt werden.</w:t>
      </w:r>
    </w:p>
    <w:p w:rsidR="00F57F4C" w:rsidRDefault="00F57F4C" w:rsidP="00F57F4C">
      <w:pPr>
        <w:pStyle w:val="Listenabsatz"/>
        <w:numPr>
          <w:ilvl w:val="0"/>
          <w:numId w:val="39"/>
        </w:numPr>
      </w:pPr>
      <w:r>
        <w:t>Ist das LogLevel All oder Debug eingestellt so soll der Ablauf des Programms im Logfile erkennbar sein.</w:t>
      </w:r>
    </w:p>
    <w:p w:rsidR="00F57F4C" w:rsidRDefault="00F57F4C" w:rsidP="00F57F4C">
      <w:pPr>
        <w:pStyle w:val="Listenabsatz"/>
        <w:numPr>
          <w:ilvl w:val="0"/>
          <w:numId w:val="39"/>
        </w:numPr>
      </w:pPr>
      <w:r>
        <w:t xml:space="preserve">Ist das LogLevel auf Error eingestellt, so sollen nur noch Fehler in die Logdatei hinzugefügt werden. </w:t>
      </w:r>
    </w:p>
    <w:p w:rsidR="00B969B9" w:rsidRDefault="00B969B9" w:rsidP="00B969B9">
      <w:r>
        <w:t>Bonus:</w:t>
      </w:r>
    </w:p>
    <w:p w:rsidR="00B969B9" w:rsidRDefault="00B969B9" w:rsidP="00B969B9">
      <w:pPr>
        <w:pStyle w:val="Listenabsatz"/>
        <w:numPr>
          <w:ilvl w:val="0"/>
          <w:numId w:val="42"/>
        </w:numPr>
      </w:pPr>
      <w:r>
        <w:t>Stelle das LogLevel in der AppConfig auf Error. Werden bei der Ausführung der Applikation nur noch Fehler geloggt?</w:t>
      </w:r>
    </w:p>
    <w:p w:rsidR="00B969B9" w:rsidRDefault="00B969B9" w:rsidP="00B969B9">
      <w:pPr>
        <w:pStyle w:val="Listenabsatz"/>
        <w:numPr>
          <w:ilvl w:val="0"/>
          <w:numId w:val="42"/>
        </w:numPr>
      </w:pPr>
      <w:r>
        <w:t>Experimentiere mit der Log4net Konfiguration in der AppConfig</w:t>
      </w:r>
    </w:p>
    <w:p w:rsidR="007051A7" w:rsidRDefault="007051A7" w:rsidP="007051A7">
      <w:pPr>
        <w:pStyle w:val="Listenabsatz"/>
        <w:numPr>
          <w:ilvl w:val="1"/>
          <w:numId w:val="42"/>
        </w:numPr>
      </w:pPr>
      <w:r>
        <w:t>Manipuliere das Ausgabeformat „conversionPattern“</w:t>
      </w:r>
    </w:p>
    <w:p w:rsidR="007051A7" w:rsidRDefault="007051A7" w:rsidP="007051A7">
      <w:pPr>
        <w:pStyle w:val="Listenabsatz"/>
        <w:numPr>
          <w:ilvl w:val="1"/>
          <w:numId w:val="42"/>
        </w:numPr>
      </w:pPr>
      <w:r>
        <w:t>Stelle das Ausgabedatum um, sodass das Datum im UTC Format geloggt wird.</w:t>
      </w:r>
    </w:p>
    <w:p w:rsidR="007051A7" w:rsidRPr="00F57F4C" w:rsidRDefault="007051A7" w:rsidP="007051A7">
      <w:pPr>
        <w:pStyle w:val="Listenabsatz"/>
        <w:numPr>
          <w:ilvl w:val="1"/>
          <w:numId w:val="42"/>
        </w:numPr>
      </w:pPr>
      <w:r>
        <w:t>Füge einen weiteren Appender hinzu. (z.B. für die Konsole)</w:t>
      </w:r>
    </w:p>
    <w:sectPr w:rsidR="007051A7" w:rsidRPr="00F57F4C" w:rsidSect="002B543A">
      <w:type w:val="continuous"/>
      <w:pgSz w:w="11906" w:h="16838"/>
      <w:pgMar w:top="1446" w:right="964" w:bottom="851" w:left="964" w:header="51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4A9E" w:rsidRDefault="007B4A9E" w:rsidP="00F10A8B">
      <w:r>
        <w:separator/>
      </w:r>
    </w:p>
  </w:endnote>
  <w:endnote w:type="continuationSeparator" w:id="0">
    <w:p w:rsidR="007B4A9E" w:rsidRDefault="007B4A9E" w:rsidP="00F10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1F83" w:rsidRPr="00090B11" w:rsidRDefault="00BF42F8" w:rsidP="00090B11">
    <w:pPr>
      <w:pStyle w:val="Titel-undFuzeile"/>
    </w:pPr>
    <w:r>
      <w:t>itelio GmbH</w:t>
    </w:r>
    <w:r w:rsidR="00BA6CDE">
      <w:t xml:space="preserve">, </w:t>
    </w:r>
    <w:sdt>
      <w:sdtPr>
        <w:alias w:val="Autor"/>
        <w:tag w:val=""/>
        <w:id w:val="-1731996804"/>
        <w:placeholder>
          <w:docPart w:val="292B6AE0801A43CEB24CAA5ADAF4F7B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666BF">
          <w:t>Casagranda Michael</w:t>
        </w:r>
      </w:sdtContent>
    </w:sdt>
    <w:r w:rsidR="00BA6CDE">
      <w:t>,</w:t>
    </w:r>
    <w:r>
      <w:t xml:space="preserve"> </w:t>
    </w:r>
    <w:r w:rsidR="007B4A9E">
      <w:rPr>
        <w:noProof/>
      </w:rPr>
      <w:fldChar w:fldCharType="begin"/>
    </w:r>
    <w:r w:rsidR="007B4A9E">
      <w:rPr>
        <w:noProof/>
      </w:rPr>
      <w:instrText xml:space="preserve"> DATE   \* MERGEFORMAT </w:instrText>
    </w:r>
    <w:r w:rsidR="007B4A9E">
      <w:rPr>
        <w:noProof/>
      </w:rPr>
      <w:fldChar w:fldCharType="separate"/>
    </w:r>
    <w:r w:rsidR="000A2003">
      <w:rPr>
        <w:noProof/>
      </w:rPr>
      <w:t>26.02.2019</w:t>
    </w:r>
    <w:r w:rsidR="007B4A9E">
      <w:rPr>
        <w:noProof/>
      </w:rPr>
      <w:fldChar w:fldCharType="end"/>
    </w:r>
    <w:r>
      <w:t xml:space="preserve"> | © </w:t>
    </w:r>
    <w:r w:rsidR="0011236D" w:rsidRPr="009B03BC">
      <w:t>Alle Rechte vorbehalten</w:t>
    </w:r>
    <w:r w:rsidR="00090B11">
      <w:ptab w:relativeTo="margin" w:alignment="right" w:leader="none"/>
    </w:r>
    <w:r w:rsidR="00090B11" w:rsidRPr="00090B11">
      <w:t xml:space="preserve"> </w:t>
    </w:r>
    <w:r w:rsidR="00090B11" w:rsidRPr="0062144B">
      <w:t xml:space="preserve">Seite </w:t>
    </w:r>
    <w:r w:rsidR="00090B11" w:rsidRPr="0062144B">
      <w:fldChar w:fldCharType="begin"/>
    </w:r>
    <w:r w:rsidR="00090B11" w:rsidRPr="0062144B">
      <w:instrText>PAGE  \* Arabic  \* MERGEFORMAT</w:instrText>
    </w:r>
    <w:r w:rsidR="00090B11" w:rsidRPr="0062144B">
      <w:fldChar w:fldCharType="separate"/>
    </w:r>
    <w:r w:rsidR="000A2003">
      <w:rPr>
        <w:noProof/>
      </w:rPr>
      <w:t>5</w:t>
    </w:r>
    <w:r w:rsidR="00090B11" w:rsidRPr="0062144B">
      <w:fldChar w:fldCharType="end"/>
    </w:r>
    <w:r w:rsidR="00090B11" w:rsidRPr="0062144B">
      <w:t xml:space="preserve"> von </w:t>
    </w:r>
    <w:r w:rsidR="007B4A9E">
      <w:rPr>
        <w:noProof/>
      </w:rPr>
      <w:fldChar w:fldCharType="begin"/>
    </w:r>
    <w:r w:rsidR="007B4A9E">
      <w:rPr>
        <w:noProof/>
      </w:rPr>
      <w:instrText>NUMPAGES  \* Arabic  \* MERGEFORMAT</w:instrText>
    </w:r>
    <w:r w:rsidR="007B4A9E">
      <w:rPr>
        <w:noProof/>
      </w:rPr>
      <w:fldChar w:fldCharType="separate"/>
    </w:r>
    <w:r w:rsidR="000A2003">
      <w:rPr>
        <w:noProof/>
      </w:rPr>
      <w:t>5</w:t>
    </w:r>
    <w:r w:rsidR="007B4A9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4A9E" w:rsidRPr="00F617EE" w:rsidRDefault="007B4A9E" w:rsidP="00F10A8B">
      <w:pPr>
        <w:rPr>
          <w:color w:val="7F7F7F" w:themeColor="text1" w:themeTint="80"/>
        </w:rPr>
      </w:pPr>
      <w:r w:rsidRPr="00F617EE">
        <w:rPr>
          <w:color w:val="7F7F7F" w:themeColor="text1" w:themeTint="80"/>
        </w:rPr>
        <w:t>........................................................</w:t>
      </w:r>
    </w:p>
  </w:footnote>
  <w:footnote w:type="continuationSeparator" w:id="0">
    <w:p w:rsidR="007B4A9E" w:rsidRDefault="007B4A9E" w:rsidP="00F10A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854" w:rsidRPr="00313C35" w:rsidRDefault="007B4A9E" w:rsidP="00313C35">
    <w:pPr>
      <w:rPr>
        <w:rFonts w:ascii="Segoe UI Semibold" w:hAnsi="Segoe UI Semibold"/>
        <w:color w:val="0080C6"/>
        <w:sz w:val="16"/>
        <w:szCs w:val="16"/>
      </w:rPr>
    </w:pPr>
    <w:sdt>
      <w:sdtPr>
        <w:rPr>
          <w:rFonts w:ascii="Segoe UI Semibold" w:hAnsi="Segoe UI Semibold" w:cs="Segoe UI Semibold"/>
          <w:color w:val="404040" w:themeColor="text1" w:themeTint="BF"/>
          <w:sz w:val="16"/>
          <w:szCs w:val="16"/>
        </w:rPr>
        <w:alias w:val="Titel"/>
        <w:tag w:val=""/>
        <w:id w:val="41197982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666BF">
          <w:rPr>
            <w:rFonts w:ascii="Segoe UI Semibold" w:hAnsi="Segoe UI Semibold" w:cs="Segoe UI Semibold"/>
            <w:color w:val="404040" w:themeColor="text1" w:themeTint="BF"/>
            <w:sz w:val="16"/>
            <w:szCs w:val="16"/>
          </w:rPr>
          <w:t>Fehlerbehandlung</w:t>
        </w:r>
      </w:sdtContent>
    </w:sdt>
    <w:r w:rsidR="00566658">
      <w:t xml:space="preserve"> | </w:t>
    </w:r>
    <w:sdt>
      <w:sdtPr>
        <w:rPr>
          <w:rFonts w:ascii="Segoe UI Semibold" w:hAnsi="Segoe UI Semibold"/>
          <w:color w:val="808080" w:themeColor="background1" w:themeShade="80"/>
          <w:sz w:val="16"/>
          <w:szCs w:val="16"/>
        </w:rPr>
        <w:alias w:val="Kategorie"/>
        <w:tag w:val=""/>
        <w:id w:val="1156569820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D666BF">
          <w:rPr>
            <w:rFonts w:ascii="Segoe UI Semibold" w:hAnsi="Segoe UI Semibold"/>
            <w:color w:val="808080" w:themeColor="background1" w:themeShade="80"/>
            <w:sz w:val="16"/>
            <w:szCs w:val="16"/>
          </w:rPr>
          <w:t>Übungen</w:t>
        </w:r>
      </w:sdtContent>
    </w:sdt>
    <w:r w:rsidR="00A835DA" w:rsidRPr="0065772B">
      <w:rPr>
        <w:noProof/>
        <w:lang w:eastAsia="de-DE"/>
      </w:rPr>
      <w:drawing>
        <wp:anchor distT="0" distB="0" distL="114300" distR="114300" simplePos="0" relativeHeight="251706368" behindDoc="0" locked="0" layoutInCell="1" allowOverlap="1" wp14:anchorId="10843D3B" wp14:editId="3C2DB5B5">
          <wp:simplePos x="0" y="0"/>
          <wp:positionH relativeFrom="page">
            <wp:posOffset>6221730</wp:posOffset>
          </wp:positionH>
          <wp:positionV relativeFrom="page">
            <wp:posOffset>323215</wp:posOffset>
          </wp:positionV>
          <wp:extent cx="1015200" cy="324000"/>
          <wp:effectExtent l="0" t="0" r="0" b="0"/>
          <wp:wrapNone/>
          <wp:docPr id="206" name="Grafik 20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telio_LOGO_10m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5200" cy="3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854" w:rsidRDefault="00A835DA">
    <w:pPr>
      <w:pStyle w:val="Kopfzeile"/>
    </w:pPr>
    <w:r w:rsidRPr="0065772B">
      <w:rPr>
        <w:noProof/>
        <w:lang w:eastAsia="de-DE"/>
      </w:rPr>
      <w:drawing>
        <wp:anchor distT="0" distB="0" distL="114300" distR="114300" simplePos="0" relativeHeight="251704320" behindDoc="0" locked="0" layoutInCell="1" allowOverlap="1" wp14:anchorId="10843D3B" wp14:editId="3C2DB5B5">
          <wp:simplePos x="0" y="0"/>
          <wp:positionH relativeFrom="page">
            <wp:posOffset>6221730</wp:posOffset>
          </wp:positionH>
          <wp:positionV relativeFrom="page">
            <wp:posOffset>325714</wp:posOffset>
          </wp:positionV>
          <wp:extent cx="1015200" cy="324000"/>
          <wp:effectExtent l="0" t="0" r="0" b="0"/>
          <wp:wrapNone/>
          <wp:docPr id="207" name="Grafik 20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telio_LOGO_10m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5200" cy="3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256DB4E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7164BB0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00E5F0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91444B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BC4536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FEAAE7C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30D282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CEA5012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3AC186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97C2F7E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26C74"/>
    <w:multiLevelType w:val="multilevel"/>
    <w:tmpl w:val="0407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18A3D56"/>
    <w:multiLevelType w:val="multilevel"/>
    <w:tmpl w:val="0407001D"/>
    <w:numStyleLink w:val="Liste1itelio"/>
  </w:abstractNum>
  <w:abstractNum w:abstractNumId="12" w15:restartNumberingAfterBreak="0">
    <w:nsid w:val="0415599E"/>
    <w:multiLevelType w:val="hybridMultilevel"/>
    <w:tmpl w:val="9C4ED8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195498"/>
    <w:multiLevelType w:val="hybridMultilevel"/>
    <w:tmpl w:val="4718EB1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7311678"/>
    <w:multiLevelType w:val="hybridMultilevel"/>
    <w:tmpl w:val="4578A314"/>
    <w:lvl w:ilvl="0" w:tplc="6AF230E0">
      <w:numFmt w:val="bullet"/>
      <w:lvlText w:val="-"/>
      <w:lvlJc w:val="left"/>
      <w:pPr>
        <w:ind w:left="420" w:hanging="360"/>
      </w:pPr>
      <w:rPr>
        <w:rFonts w:ascii="Segoe UI Light" w:eastAsiaTheme="minorHAnsi" w:hAnsi="Segoe UI Light" w:cs="Segoe U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746969"/>
    <w:multiLevelType w:val="hybridMultilevel"/>
    <w:tmpl w:val="429A68BC"/>
    <w:lvl w:ilvl="0" w:tplc="6AF230E0">
      <w:numFmt w:val="bullet"/>
      <w:lvlText w:val="-"/>
      <w:lvlJc w:val="left"/>
      <w:pPr>
        <w:ind w:left="420" w:hanging="360"/>
      </w:pPr>
      <w:rPr>
        <w:rFonts w:ascii="Segoe UI Light" w:eastAsiaTheme="minorHAnsi" w:hAnsi="Segoe UI Light" w:cs="Segoe U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3F3E5D"/>
    <w:multiLevelType w:val="hybridMultilevel"/>
    <w:tmpl w:val="929E26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671F6C"/>
    <w:multiLevelType w:val="multilevel"/>
    <w:tmpl w:val="1578F1D2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8" w15:restartNumberingAfterBreak="0">
    <w:nsid w:val="1CDF5E3E"/>
    <w:multiLevelType w:val="hybridMultilevel"/>
    <w:tmpl w:val="4F560540"/>
    <w:lvl w:ilvl="0" w:tplc="6AF230E0">
      <w:numFmt w:val="bullet"/>
      <w:lvlText w:val="-"/>
      <w:lvlJc w:val="left"/>
      <w:pPr>
        <w:ind w:left="420" w:hanging="360"/>
      </w:pPr>
      <w:rPr>
        <w:rFonts w:ascii="Segoe UI Light" w:eastAsiaTheme="minorHAnsi" w:hAnsi="Segoe UI Light" w:cs="Segoe UI Light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9" w15:restartNumberingAfterBreak="0">
    <w:nsid w:val="1F053897"/>
    <w:multiLevelType w:val="hybridMultilevel"/>
    <w:tmpl w:val="74266468"/>
    <w:lvl w:ilvl="0" w:tplc="0AE40EBA">
      <w:start w:val="1"/>
      <w:numFmt w:val="bullet"/>
      <w:pStyle w:val="Listenabsatz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70A36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DC09740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4" w:tplc="F5F209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5" w:tplc="0407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7182B1A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7" w:tplc="E62E02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8" w:tplc="0407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0D71939"/>
    <w:multiLevelType w:val="hybridMultilevel"/>
    <w:tmpl w:val="99EA4344"/>
    <w:lvl w:ilvl="0" w:tplc="6AF230E0">
      <w:numFmt w:val="bullet"/>
      <w:lvlText w:val="-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F5060D"/>
    <w:multiLevelType w:val="hybridMultilevel"/>
    <w:tmpl w:val="835CFE3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670A59"/>
    <w:multiLevelType w:val="hybridMultilevel"/>
    <w:tmpl w:val="3362829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94A42BE"/>
    <w:multiLevelType w:val="hybridMultilevel"/>
    <w:tmpl w:val="6A66494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0D25EA"/>
    <w:multiLevelType w:val="hybridMultilevel"/>
    <w:tmpl w:val="76A63B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CD30C3"/>
    <w:multiLevelType w:val="hybridMultilevel"/>
    <w:tmpl w:val="762012E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B5333C"/>
    <w:multiLevelType w:val="hybridMultilevel"/>
    <w:tmpl w:val="A376620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857174"/>
    <w:multiLevelType w:val="hybridMultilevel"/>
    <w:tmpl w:val="4642C4D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2E6C1A"/>
    <w:multiLevelType w:val="hybridMultilevel"/>
    <w:tmpl w:val="CB54F39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943A49"/>
    <w:multiLevelType w:val="hybridMultilevel"/>
    <w:tmpl w:val="94900170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9050CD1"/>
    <w:multiLevelType w:val="hybridMultilevel"/>
    <w:tmpl w:val="9D9CFB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440813"/>
    <w:multiLevelType w:val="hybridMultilevel"/>
    <w:tmpl w:val="D5C0E4B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835269"/>
    <w:multiLevelType w:val="hybridMultilevel"/>
    <w:tmpl w:val="7780E6B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8C72AA"/>
    <w:multiLevelType w:val="hybridMultilevel"/>
    <w:tmpl w:val="7F648B78"/>
    <w:lvl w:ilvl="0" w:tplc="6AF230E0">
      <w:numFmt w:val="bullet"/>
      <w:lvlText w:val="-"/>
      <w:lvlJc w:val="left"/>
      <w:pPr>
        <w:ind w:left="360" w:hanging="360"/>
      </w:pPr>
      <w:rPr>
        <w:rFonts w:ascii="Segoe UI Light" w:eastAsiaTheme="minorHAnsi" w:hAnsi="Segoe UI Light" w:cs="Segoe UI Ligh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4D673492"/>
    <w:multiLevelType w:val="hybridMultilevel"/>
    <w:tmpl w:val="1D849A64"/>
    <w:lvl w:ilvl="0" w:tplc="0407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4EC36340"/>
    <w:multiLevelType w:val="hybridMultilevel"/>
    <w:tmpl w:val="F0EABFC6"/>
    <w:lvl w:ilvl="0" w:tplc="41E8C624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34F452D"/>
    <w:multiLevelType w:val="multilevel"/>
    <w:tmpl w:val="0407001D"/>
    <w:styleLink w:val="Liste1itelio"/>
    <w:lvl w:ilvl="0">
      <w:start w:val="1"/>
      <w:numFmt w:val="ordinal"/>
      <w:lvlText w:val="%1"/>
      <w:lvlJc w:val="left"/>
      <w:pPr>
        <w:ind w:left="360" w:hanging="360"/>
      </w:pPr>
      <w:rPr>
        <w:rFonts w:ascii="Segoe UI Light" w:hAnsi="Segoe UI Light" w:hint="default"/>
        <w:color w:val="404040" w:themeColor="text1" w:themeTint="BF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Segoe UI Light" w:hAnsi="Segoe UI Light"/>
        <w:color w:val="404040" w:themeColor="text1" w:themeTint="BF"/>
        <w:sz w:val="22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04040" w:themeColor="text1" w:themeTint="BF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550019E1"/>
    <w:multiLevelType w:val="multilevel"/>
    <w:tmpl w:val="0407001D"/>
    <w:numStyleLink w:val="Liste1itelio"/>
  </w:abstractNum>
  <w:abstractNum w:abstractNumId="38" w15:restartNumberingAfterBreak="0">
    <w:nsid w:val="5E134FE6"/>
    <w:multiLevelType w:val="hybridMultilevel"/>
    <w:tmpl w:val="F3384378"/>
    <w:lvl w:ilvl="0" w:tplc="6AF230E0">
      <w:numFmt w:val="bullet"/>
      <w:lvlText w:val="-"/>
      <w:lvlJc w:val="left"/>
      <w:pPr>
        <w:ind w:left="420" w:hanging="360"/>
      </w:pPr>
      <w:rPr>
        <w:rFonts w:ascii="Segoe UI Light" w:eastAsiaTheme="minorHAnsi" w:hAnsi="Segoe UI Light" w:cs="Segoe UI Light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372EA4"/>
    <w:multiLevelType w:val="hybridMultilevel"/>
    <w:tmpl w:val="5FBAD0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2D4DED"/>
    <w:multiLevelType w:val="singleLevel"/>
    <w:tmpl w:val="04070005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</w:abstractNum>
  <w:abstractNum w:abstractNumId="41" w15:restartNumberingAfterBreak="0">
    <w:nsid w:val="72934EE3"/>
    <w:multiLevelType w:val="hybridMultilevel"/>
    <w:tmpl w:val="BFE2E5E6"/>
    <w:lvl w:ilvl="0" w:tplc="7F5C74A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E84C4C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7B6E0F9F"/>
    <w:multiLevelType w:val="multilevel"/>
    <w:tmpl w:val="0407001D"/>
    <w:numStyleLink w:val="Liste1itelio"/>
  </w:abstractNum>
  <w:num w:numId="1">
    <w:abstractNumId w:val="17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36"/>
  </w:num>
  <w:num w:numId="14">
    <w:abstractNumId w:val="11"/>
  </w:num>
  <w:num w:numId="15">
    <w:abstractNumId w:val="42"/>
  </w:num>
  <w:num w:numId="16">
    <w:abstractNumId w:val="40"/>
  </w:num>
  <w:num w:numId="17">
    <w:abstractNumId w:val="23"/>
  </w:num>
  <w:num w:numId="18">
    <w:abstractNumId w:val="34"/>
  </w:num>
  <w:num w:numId="19">
    <w:abstractNumId w:val="13"/>
  </w:num>
  <w:num w:numId="20">
    <w:abstractNumId w:val="32"/>
  </w:num>
  <w:num w:numId="21">
    <w:abstractNumId w:val="21"/>
  </w:num>
  <w:num w:numId="22">
    <w:abstractNumId w:val="30"/>
  </w:num>
  <w:num w:numId="23">
    <w:abstractNumId w:val="31"/>
  </w:num>
  <w:num w:numId="24">
    <w:abstractNumId w:val="19"/>
  </w:num>
  <w:num w:numId="25">
    <w:abstractNumId w:val="27"/>
  </w:num>
  <w:num w:numId="26">
    <w:abstractNumId w:val="29"/>
  </w:num>
  <w:num w:numId="27">
    <w:abstractNumId w:val="28"/>
  </w:num>
  <w:num w:numId="28">
    <w:abstractNumId w:val="41"/>
  </w:num>
  <w:num w:numId="29">
    <w:abstractNumId w:val="35"/>
  </w:num>
  <w:num w:numId="30">
    <w:abstractNumId w:val="39"/>
  </w:num>
  <w:num w:numId="31">
    <w:abstractNumId w:val="25"/>
  </w:num>
  <w:num w:numId="32">
    <w:abstractNumId w:val="26"/>
  </w:num>
  <w:num w:numId="33">
    <w:abstractNumId w:val="43"/>
  </w:num>
  <w:num w:numId="34">
    <w:abstractNumId w:val="37"/>
  </w:num>
  <w:num w:numId="35">
    <w:abstractNumId w:val="22"/>
  </w:num>
  <w:num w:numId="36">
    <w:abstractNumId w:val="12"/>
  </w:num>
  <w:num w:numId="37">
    <w:abstractNumId w:val="24"/>
  </w:num>
  <w:num w:numId="38">
    <w:abstractNumId w:val="18"/>
  </w:num>
  <w:num w:numId="39">
    <w:abstractNumId w:val="14"/>
  </w:num>
  <w:num w:numId="40">
    <w:abstractNumId w:val="15"/>
  </w:num>
  <w:num w:numId="41">
    <w:abstractNumId w:val="16"/>
  </w:num>
  <w:num w:numId="42">
    <w:abstractNumId w:val="38"/>
  </w:num>
  <w:num w:numId="43">
    <w:abstractNumId w:val="33"/>
  </w:num>
  <w:num w:numId="44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6BF"/>
    <w:rsid w:val="00001733"/>
    <w:rsid w:val="000049B2"/>
    <w:rsid w:val="000112B7"/>
    <w:rsid w:val="000115E0"/>
    <w:rsid w:val="00012A29"/>
    <w:rsid w:val="00014DED"/>
    <w:rsid w:val="00024383"/>
    <w:rsid w:val="0002580E"/>
    <w:rsid w:val="000266B6"/>
    <w:rsid w:val="00027468"/>
    <w:rsid w:val="000302C5"/>
    <w:rsid w:val="00030989"/>
    <w:rsid w:val="000340FA"/>
    <w:rsid w:val="00036BC3"/>
    <w:rsid w:val="00037601"/>
    <w:rsid w:val="00037C32"/>
    <w:rsid w:val="000409B1"/>
    <w:rsid w:val="00041B5C"/>
    <w:rsid w:val="000445FE"/>
    <w:rsid w:val="0004714E"/>
    <w:rsid w:val="00050705"/>
    <w:rsid w:val="00051F75"/>
    <w:rsid w:val="000523CA"/>
    <w:rsid w:val="000525E1"/>
    <w:rsid w:val="00065A2E"/>
    <w:rsid w:val="00065CB8"/>
    <w:rsid w:val="000668A9"/>
    <w:rsid w:val="00067864"/>
    <w:rsid w:val="00077690"/>
    <w:rsid w:val="00080FD8"/>
    <w:rsid w:val="00081005"/>
    <w:rsid w:val="0008296D"/>
    <w:rsid w:val="00085959"/>
    <w:rsid w:val="00087001"/>
    <w:rsid w:val="00090B11"/>
    <w:rsid w:val="00093F52"/>
    <w:rsid w:val="00094679"/>
    <w:rsid w:val="00095E94"/>
    <w:rsid w:val="000A2003"/>
    <w:rsid w:val="000A3CD3"/>
    <w:rsid w:val="000B0734"/>
    <w:rsid w:val="000B1CB9"/>
    <w:rsid w:val="000B329E"/>
    <w:rsid w:val="000B501F"/>
    <w:rsid w:val="000B7193"/>
    <w:rsid w:val="000C02B5"/>
    <w:rsid w:val="000C088B"/>
    <w:rsid w:val="000C0CFC"/>
    <w:rsid w:val="000C12D9"/>
    <w:rsid w:val="000C37C5"/>
    <w:rsid w:val="000C3E62"/>
    <w:rsid w:val="000D0BF2"/>
    <w:rsid w:val="000D0F84"/>
    <w:rsid w:val="000D2750"/>
    <w:rsid w:val="000D30C6"/>
    <w:rsid w:val="000D50A4"/>
    <w:rsid w:val="000D5AFB"/>
    <w:rsid w:val="000D6B83"/>
    <w:rsid w:val="000E01CD"/>
    <w:rsid w:val="000E05AD"/>
    <w:rsid w:val="000E0BC7"/>
    <w:rsid w:val="000E67DC"/>
    <w:rsid w:val="000F01FD"/>
    <w:rsid w:val="000F4A90"/>
    <w:rsid w:val="000F51C3"/>
    <w:rsid w:val="00100490"/>
    <w:rsid w:val="001049F9"/>
    <w:rsid w:val="00105018"/>
    <w:rsid w:val="00105276"/>
    <w:rsid w:val="00107568"/>
    <w:rsid w:val="0011077B"/>
    <w:rsid w:val="0011236D"/>
    <w:rsid w:val="001159B9"/>
    <w:rsid w:val="00120245"/>
    <w:rsid w:val="00120411"/>
    <w:rsid w:val="00125438"/>
    <w:rsid w:val="00126F89"/>
    <w:rsid w:val="0012722F"/>
    <w:rsid w:val="001304F9"/>
    <w:rsid w:val="00130D0A"/>
    <w:rsid w:val="00132DA3"/>
    <w:rsid w:val="00132E39"/>
    <w:rsid w:val="00141478"/>
    <w:rsid w:val="00143CCE"/>
    <w:rsid w:val="00143DF4"/>
    <w:rsid w:val="00144AA3"/>
    <w:rsid w:val="00145CCE"/>
    <w:rsid w:val="001465C6"/>
    <w:rsid w:val="001467AC"/>
    <w:rsid w:val="00147B50"/>
    <w:rsid w:val="001521B8"/>
    <w:rsid w:val="001569AA"/>
    <w:rsid w:val="00164FC5"/>
    <w:rsid w:val="00166F05"/>
    <w:rsid w:val="00170005"/>
    <w:rsid w:val="001774AA"/>
    <w:rsid w:val="00180113"/>
    <w:rsid w:val="0018039E"/>
    <w:rsid w:val="00182AED"/>
    <w:rsid w:val="001876F8"/>
    <w:rsid w:val="00190C62"/>
    <w:rsid w:val="001917B1"/>
    <w:rsid w:val="00193675"/>
    <w:rsid w:val="001953D6"/>
    <w:rsid w:val="001A3823"/>
    <w:rsid w:val="001A5679"/>
    <w:rsid w:val="001A64CC"/>
    <w:rsid w:val="001B0C66"/>
    <w:rsid w:val="001B0DD7"/>
    <w:rsid w:val="001B2276"/>
    <w:rsid w:val="001B3AE2"/>
    <w:rsid w:val="001B3D15"/>
    <w:rsid w:val="001B5100"/>
    <w:rsid w:val="001C2175"/>
    <w:rsid w:val="001C2A97"/>
    <w:rsid w:val="001C2B4F"/>
    <w:rsid w:val="001D1FA0"/>
    <w:rsid w:val="001D3C65"/>
    <w:rsid w:val="001D4544"/>
    <w:rsid w:val="001D45FD"/>
    <w:rsid w:val="001E0E26"/>
    <w:rsid w:val="001E10A6"/>
    <w:rsid w:val="001E1274"/>
    <w:rsid w:val="001E2341"/>
    <w:rsid w:val="001E349D"/>
    <w:rsid w:val="001E3501"/>
    <w:rsid w:val="001E3D22"/>
    <w:rsid w:val="001F2261"/>
    <w:rsid w:val="001F3C3E"/>
    <w:rsid w:val="001F3FF2"/>
    <w:rsid w:val="001F4142"/>
    <w:rsid w:val="001F6E4B"/>
    <w:rsid w:val="0020068C"/>
    <w:rsid w:val="00200BBD"/>
    <w:rsid w:val="0020333F"/>
    <w:rsid w:val="00213178"/>
    <w:rsid w:val="00214540"/>
    <w:rsid w:val="0021624F"/>
    <w:rsid w:val="00217ECB"/>
    <w:rsid w:val="00225113"/>
    <w:rsid w:val="00226595"/>
    <w:rsid w:val="00230EDF"/>
    <w:rsid w:val="00232C31"/>
    <w:rsid w:val="00234EE9"/>
    <w:rsid w:val="0023641C"/>
    <w:rsid w:val="00237BEC"/>
    <w:rsid w:val="00237F09"/>
    <w:rsid w:val="00241AC6"/>
    <w:rsid w:val="0024266A"/>
    <w:rsid w:val="00242A6B"/>
    <w:rsid w:val="002468A0"/>
    <w:rsid w:val="002530CC"/>
    <w:rsid w:val="00253E6B"/>
    <w:rsid w:val="00255493"/>
    <w:rsid w:val="00255E34"/>
    <w:rsid w:val="002562E5"/>
    <w:rsid w:val="0025640B"/>
    <w:rsid w:val="00257B05"/>
    <w:rsid w:val="00262668"/>
    <w:rsid w:val="00264067"/>
    <w:rsid w:val="00264740"/>
    <w:rsid w:val="0026528F"/>
    <w:rsid w:val="00266E96"/>
    <w:rsid w:val="00267FEA"/>
    <w:rsid w:val="00272019"/>
    <w:rsid w:val="00273144"/>
    <w:rsid w:val="002734DF"/>
    <w:rsid w:val="00273DB5"/>
    <w:rsid w:val="002747E5"/>
    <w:rsid w:val="00277012"/>
    <w:rsid w:val="0028065A"/>
    <w:rsid w:val="002807AF"/>
    <w:rsid w:val="002856C6"/>
    <w:rsid w:val="0028711F"/>
    <w:rsid w:val="00290F58"/>
    <w:rsid w:val="00293682"/>
    <w:rsid w:val="002941DB"/>
    <w:rsid w:val="002A2094"/>
    <w:rsid w:val="002A32F2"/>
    <w:rsid w:val="002A55B2"/>
    <w:rsid w:val="002A7C1B"/>
    <w:rsid w:val="002B1DA4"/>
    <w:rsid w:val="002B1FA1"/>
    <w:rsid w:val="002B543A"/>
    <w:rsid w:val="002B5C9D"/>
    <w:rsid w:val="002B7070"/>
    <w:rsid w:val="002C07D7"/>
    <w:rsid w:val="002C3845"/>
    <w:rsid w:val="002C44C6"/>
    <w:rsid w:val="002D4BC1"/>
    <w:rsid w:val="002D703B"/>
    <w:rsid w:val="002D742B"/>
    <w:rsid w:val="002E02C5"/>
    <w:rsid w:val="002E7242"/>
    <w:rsid w:val="002F12C3"/>
    <w:rsid w:val="002F1818"/>
    <w:rsid w:val="002F26E9"/>
    <w:rsid w:val="002F3458"/>
    <w:rsid w:val="002F5185"/>
    <w:rsid w:val="002F5957"/>
    <w:rsid w:val="002F6A14"/>
    <w:rsid w:val="002F77DC"/>
    <w:rsid w:val="00306FBE"/>
    <w:rsid w:val="003110E5"/>
    <w:rsid w:val="00313C35"/>
    <w:rsid w:val="003144A6"/>
    <w:rsid w:val="00317437"/>
    <w:rsid w:val="003219C0"/>
    <w:rsid w:val="003232F4"/>
    <w:rsid w:val="003241A4"/>
    <w:rsid w:val="00324F31"/>
    <w:rsid w:val="00325A49"/>
    <w:rsid w:val="00327393"/>
    <w:rsid w:val="00330581"/>
    <w:rsid w:val="00331CE6"/>
    <w:rsid w:val="00331F7A"/>
    <w:rsid w:val="00342067"/>
    <w:rsid w:val="003437CF"/>
    <w:rsid w:val="003500B5"/>
    <w:rsid w:val="00350633"/>
    <w:rsid w:val="00355754"/>
    <w:rsid w:val="003561D9"/>
    <w:rsid w:val="003568A0"/>
    <w:rsid w:val="00356AFA"/>
    <w:rsid w:val="00357544"/>
    <w:rsid w:val="003607C5"/>
    <w:rsid w:val="003617CE"/>
    <w:rsid w:val="003622A0"/>
    <w:rsid w:val="0036253B"/>
    <w:rsid w:val="003627E7"/>
    <w:rsid w:val="00362B52"/>
    <w:rsid w:val="00370F76"/>
    <w:rsid w:val="00371EC4"/>
    <w:rsid w:val="00372A25"/>
    <w:rsid w:val="00375260"/>
    <w:rsid w:val="0037722E"/>
    <w:rsid w:val="00381D94"/>
    <w:rsid w:val="00383157"/>
    <w:rsid w:val="003846E2"/>
    <w:rsid w:val="00385752"/>
    <w:rsid w:val="003872C1"/>
    <w:rsid w:val="00390673"/>
    <w:rsid w:val="0039093B"/>
    <w:rsid w:val="003926CB"/>
    <w:rsid w:val="003A2557"/>
    <w:rsid w:val="003A2F56"/>
    <w:rsid w:val="003A318E"/>
    <w:rsid w:val="003A418F"/>
    <w:rsid w:val="003A6041"/>
    <w:rsid w:val="003B0E6E"/>
    <w:rsid w:val="003B1DC2"/>
    <w:rsid w:val="003B3E44"/>
    <w:rsid w:val="003B3FA2"/>
    <w:rsid w:val="003B4817"/>
    <w:rsid w:val="003B67D9"/>
    <w:rsid w:val="003B76E0"/>
    <w:rsid w:val="003C013B"/>
    <w:rsid w:val="003C23FA"/>
    <w:rsid w:val="003C28EA"/>
    <w:rsid w:val="003C2A3B"/>
    <w:rsid w:val="003C5D73"/>
    <w:rsid w:val="003C6AB6"/>
    <w:rsid w:val="003D269E"/>
    <w:rsid w:val="003D26DA"/>
    <w:rsid w:val="003D4883"/>
    <w:rsid w:val="003E04BA"/>
    <w:rsid w:val="003E114C"/>
    <w:rsid w:val="003E1FA1"/>
    <w:rsid w:val="003E22AF"/>
    <w:rsid w:val="003E3810"/>
    <w:rsid w:val="003E5CB6"/>
    <w:rsid w:val="003E78A1"/>
    <w:rsid w:val="003F0820"/>
    <w:rsid w:val="003F0AD5"/>
    <w:rsid w:val="003F15BE"/>
    <w:rsid w:val="003F27C2"/>
    <w:rsid w:val="003F3C7B"/>
    <w:rsid w:val="003F6BB5"/>
    <w:rsid w:val="003F777A"/>
    <w:rsid w:val="003F780C"/>
    <w:rsid w:val="003F79BF"/>
    <w:rsid w:val="004021B6"/>
    <w:rsid w:val="00405126"/>
    <w:rsid w:val="00411AEF"/>
    <w:rsid w:val="00411E25"/>
    <w:rsid w:val="0041403E"/>
    <w:rsid w:val="00415084"/>
    <w:rsid w:val="00416841"/>
    <w:rsid w:val="00417DB3"/>
    <w:rsid w:val="00420022"/>
    <w:rsid w:val="00425A0D"/>
    <w:rsid w:val="004278E7"/>
    <w:rsid w:val="00427922"/>
    <w:rsid w:val="00432124"/>
    <w:rsid w:val="00432937"/>
    <w:rsid w:val="00443B80"/>
    <w:rsid w:val="00451FD4"/>
    <w:rsid w:val="00452CE2"/>
    <w:rsid w:val="00454F66"/>
    <w:rsid w:val="004553FB"/>
    <w:rsid w:val="00455529"/>
    <w:rsid w:val="00455854"/>
    <w:rsid w:val="004565E4"/>
    <w:rsid w:val="00456DA6"/>
    <w:rsid w:val="00457E0A"/>
    <w:rsid w:val="00461E98"/>
    <w:rsid w:val="0046212B"/>
    <w:rsid w:val="004635AE"/>
    <w:rsid w:val="00466B9F"/>
    <w:rsid w:val="0046723A"/>
    <w:rsid w:val="00467534"/>
    <w:rsid w:val="004725D7"/>
    <w:rsid w:val="004738EB"/>
    <w:rsid w:val="004759B4"/>
    <w:rsid w:val="004807CE"/>
    <w:rsid w:val="00481A22"/>
    <w:rsid w:val="00481DBF"/>
    <w:rsid w:val="00482F4B"/>
    <w:rsid w:val="004901DD"/>
    <w:rsid w:val="00492836"/>
    <w:rsid w:val="004950B9"/>
    <w:rsid w:val="00495436"/>
    <w:rsid w:val="004A102C"/>
    <w:rsid w:val="004A389D"/>
    <w:rsid w:val="004A45FA"/>
    <w:rsid w:val="004A4EB0"/>
    <w:rsid w:val="004A7F71"/>
    <w:rsid w:val="004B087C"/>
    <w:rsid w:val="004B1CE6"/>
    <w:rsid w:val="004B40C6"/>
    <w:rsid w:val="004B49B1"/>
    <w:rsid w:val="004B691A"/>
    <w:rsid w:val="004C08AD"/>
    <w:rsid w:val="004C0CD9"/>
    <w:rsid w:val="004C130B"/>
    <w:rsid w:val="004C26AB"/>
    <w:rsid w:val="004C55C7"/>
    <w:rsid w:val="004C645A"/>
    <w:rsid w:val="004C65D1"/>
    <w:rsid w:val="004C6D73"/>
    <w:rsid w:val="004C7253"/>
    <w:rsid w:val="004D0451"/>
    <w:rsid w:val="004D13DA"/>
    <w:rsid w:val="004D237B"/>
    <w:rsid w:val="004D763D"/>
    <w:rsid w:val="004E01EF"/>
    <w:rsid w:val="004E3A13"/>
    <w:rsid w:val="004E4E1A"/>
    <w:rsid w:val="004E7252"/>
    <w:rsid w:val="004F29FA"/>
    <w:rsid w:val="004F6BA9"/>
    <w:rsid w:val="0050500A"/>
    <w:rsid w:val="0050561F"/>
    <w:rsid w:val="00505CF1"/>
    <w:rsid w:val="005136B6"/>
    <w:rsid w:val="00514752"/>
    <w:rsid w:val="0051619D"/>
    <w:rsid w:val="00517AC8"/>
    <w:rsid w:val="0052336B"/>
    <w:rsid w:val="005242E0"/>
    <w:rsid w:val="00524A1E"/>
    <w:rsid w:val="00526A2D"/>
    <w:rsid w:val="005306CB"/>
    <w:rsid w:val="005315D0"/>
    <w:rsid w:val="0053223A"/>
    <w:rsid w:val="00533B8A"/>
    <w:rsid w:val="005373AA"/>
    <w:rsid w:val="0054493F"/>
    <w:rsid w:val="00550472"/>
    <w:rsid w:val="00550CD6"/>
    <w:rsid w:val="00550FB6"/>
    <w:rsid w:val="00551A8C"/>
    <w:rsid w:val="00552028"/>
    <w:rsid w:val="0055318B"/>
    <w:rsid w:val="005565AC"/>
    <w:rsid w:val="005568C2"/>
    <w:rsid w:val="00561417"/>
    <w:rsid w:val="00566658"/>
    <w:rsid w:val="0057071C"/>
    <w:rsid w:val="005725E2"/>
    <w:rsid w:val="00577092"/>
    <w:rsid w:val="00577489"/>
    <w:rsid w:val="005776B2"/>
    <w:rsid w:val="005801C0"/>
    <w:rsid w:val="00587212"/>
    <w:rsid w:val="00587D0E"/>
    <w:rsid w:val="005927E0"/>
    <w:rsid w:val="0059298E"/>
    <w:rsid w:val="00593995"/>
    <w:rsid w:val="0059467B"/>
    <w:rsid w:val="00594BBC"/>
    <w:rsid w:val="005A203D"/>
    <w:rsid w:val="005A2C24"/>
    <w:rsid w:val="005A2DA4"/>
    <w:rsid w:val="005A593B"/>
    <w:rsid w:val="005A5BDA"/>
    <w:rsid w:val="005A673B"/>
    <w:rsid w:val="005A7B3D"/>
    <w:rsid w:val="005B10C7"/>
    <w:rsid w:val="005B11D5"/>
    <w:rsid w:val="005B1367"/>
    <w:rsid w:val="005B194B"/>
    <w:rsid w:val="005B4E29"/>
    <w:rsid w:val="005B50FC"/>
    <w:rsid w:val="005B6446"/>
    <w:rsid w:val="005B7EC7"/>
    <w:rsid w:val="005C0419"/>
    <w:rsid w:val="005C3E28"/>
    <w:rsid w:val="005C501F"/>
    <w:rsid w:val="005D1224"/>
    <w:rsid w:val="005D1813"/>
    <w:rsid w:val="005D705B"/>
    <w:rsid w:val="005D79C6"/>
    <w:rsid w:val="005E1EDD"/>
    <w:rsid w:val="005E2B28"/>
    <w:rsid w:val="005E3710"/>
    <w:rsid w:val="005E4AD2"/>
    <w:rsid w:val="005E5913"/>
    <w:rsid w:val="005E5EA3"/>
    <w:rsid w:val="005E6066"/>
    <w:rsid w:val="005E6F44"/>
    <w:rsid w:val="005F2DE3"/>
    <w:rsid w:val="005F702D"/>
    <w:rsid w:val="00600FCC"/>
    <w:rsid w:val="00610505"/>
    <w:rsid w:val="00611255"/>
    <w:rsid w:val="00611A95"/>
    <w:rsid w:val="00611F83"/>
    <w:rsid w:val="00612018"/>
    <w:rsid w:val="00612247"/>
    <w:rsid w:val="00620B1B"/>
    <w:rsid w:val="0062144B"/>
    <w:rsid w:val="00623018"/>
    <w:rsid w:val="006236A2"/>
    <w:rsid w:val="00623ABD"/>
    <w:rsid w:val="006240EE"/>
    <w:rsid w:val="00625926"/>
    <w:rsid w:val="00626D24"/>
    <w:rsid w:val="006271F8"/>
    <w:rsid w:val="006303E3"/>
    <w:rsid w:val="006309AD"/>
    <w:rsid w:val="00631F29"/>
    <w:rsid w:val="00634EBA"/>
    <w:rsid w:val="00636B9C"/>
    <w:rsid w:val="0063708B"/>
    <w:rsid w:val="0064116B"/>
    <w:rsid w:val="00641768"/>
    <w:rsid w:val="00641F45"/>
    <w:rsid w:val="00646FDD"/>
    <w:rsid w:val="006471CF"/>
    <w:rsid w:val="0065098B"/>
    <w:rsid w:val="00651817"/>
    <w:rsid w:val="0065348E"/>
    <w:rsid w:val="00653EA0"/>
    <w:rsid w:val="006544D0"/>
    <w:rsid w:val="006546D1"/>
    <w:rsid w:val="00654711"/>
    <w:rsid w:val="006567CA"/>
    <w:rsid w:val="006576AF"/>
    <w:rsid w:val="00670B25"/>
    <w:rsid w:val="00670D86"/>
    <w:rsid w:val="0067141F"/>
    <w:rsid w:val="006714A9"/>
    <w:rsid w:val="00675113"/>
    <w:rsid w:val="006806D9"/>
    <w:rsid w:val="00684AF3"/>
    <w:rsid w:val="00684B71"/>
    <w:rsid w:val="00684D2E"/>
    <w:rsid w:val="0069031A"/>
    <w:rsid w:val="00691869"/>
    <w:rsid w:val="00691940"/>
    <w:rsid w:val="006935C1"/>
    <w:rsid w:val="006958FE"/>
    <w:rsid w:val="00695F7E"/>
    <w:rsid w:val="00696B6C"/>
    <w:rsid w:val="006A25BE"/>
    <w:rsid w:val="006B1A90"/>
    <w:rsid w:val="006B288C"/>
    <w:rsid w:val="006B3EAE"/>
    <w:rsid w:val="006C204F"/>
    <w:rsid w:val="006C24B3"/>
    <w:rsid w:val="006C7012"/>
    <w:rsid w:val="006D07B4"/>
    <w:rsid w:val="006D0F6C"/>
    <w:rsid w:val="006D1218"/>
    <w:rsid w:val="006D142C"/>
    <w:rsid w:val="006D20D6"/>
    <w:rsid w:val="006D3803"/>
    <w:rsid w:val="006E00C2"/>
    <w:rsid w:val="006E1A4E"/>
    <w:rsid w:val="006E214B"/>
    <w:rsid w:val="006E4582"/>
    <w:rsid w:val="006E477A"/>
    <w:rsid w:val="006E75BC"/>
    <w:rsid w:val="006F4381"/>
    <w:rsid w:val="0070052B"/>
    <w:rsid w:val="007005A8"/>
    <w:rsid w:val="00702A3C"/>
    <w:rsid w:val="00703539"/>
    <w:rsid w:val="007051A7"/>
    <w:rsid w:val="00707183"/>
    <w:rsid w:val="007075D7"/>
    <w:rsid w:val="007118B6"/>
    <w:rsid w:val="007131F7"/>
    <w:rsid w:val="00716253"/>
    <w:rsid w:val="007172EC"/>
    <w:rsid w:val="0072015B"/>
    <w:rsid w:val="00724886"/>
    <w:rsid w:val="00725FBA"/>
    <w:rsid w:val="007264A1"/>
    <w:rsid w:val="00730A3E"/>
    <w:rsid w:val="007354EA"/>
    <w:rsid w:val="00736852"/>
    <w:rsid w:val="0073698F"/>
    <w:rsid w:val="007370F5"/>
    <w:rsid w:val="00740C16"/>
    <w:rsid w:val="00742140"/>
    <w:rsid w:val="007425AA"/>
    <w:rsid w:val="0074368B"/>
    <w:rsid w:val="0074589A"/>
    <w:rsid w:val="00746FA6"/>
    <w:rsid w:val="007502D2"/>
    <w:rsid w:val="00752525"/>
    <w:rsid w:val="0075402F"/>
    <w:rsid w:val="00754FC9"/>
    <w:rsid w:val="00760069"/>
    <w:rsid w:val="00760CB3"/>
    <w:rsid w:val="007640AF"/>
    <w:rsid w:val="007649AE"/>
    <w:rsid w:val="00764DEC"/>
    <w:rsid w:val="007655CE"/>
    <w:rsid w:val="00765726"/>
    <w:rsid w:val="00765FF6"/>
    <w:rsid w:val="00770381"/>
    <w:rsid w:val="00771377"/>
    <w:rsid w:val="00773799"/>
    <w:rsid w:val="00776BA5"/>
    <w:rsid w:val="007775CF"/>
    <w:rsid w:val="007813D6"/>
    <w:rsid w:val="0078608C"/>
    <w:rsid w:val="00786269"/>
    <w:rsid w:val="00787622"/>
    <w:rsid w:val="007877FF"/>
    <w:rsid w:val="00794ED2"/>
    <w:rsid w:val="00796E7A"/>
    <w:rsid w:val="007A2BAA"/>
    <w:rsid w:val="007A67B8"/>
    <w:rsid w:val="007A73B2"/>
    <w:rsid w:val="007B0D8C"/>
    <w:rsid w:val="007B2CEA"/>
    <w:rsid w:val="007B3D20"/>
    <w:rsid w:val="007B4A9E"/>
    <w:rsid w:val="007C45AD"/>
    <w:rsid w:val="007C67E9"/>
    <w:rsid w:val="007D1BB4"/>
    <w:rsid w:val="007D24D4"/>
    <w:rsid w:val="007D2D9E"/>
    <w:rsid w:val="007E3212"/>
    <w:rsid w:val="007E3F7B"/>
    <w:rsid w:val="007E58BC"/>
    <w:rsid w:val="007E5A6D"/>
    <w:rsid w:val="007E63BD"/>
    <w:rsid w:val="007F261E"/>
    <w:rsid w:val="007F415C"/>
    <w:rsid w:val="007F4758"/>
    <w:rsid w:val="007F6A76"/>
    <w:rsid w:val="0080029F"/>
    <w:rsid w:val="00802E7A"/>
    <w:rsid w:val="00803242"/>
    <w:rsid w:val="00803DCE"/>
    <w:rsid w:val="008110DB"/>
    <w:rsid w:val="00813BA1"/>
    <w:rsid w:val="00817477"/>
    <w:rsid w:val="00821AC3"/>
    <w:rsid w:val="00825D3A"/>
    <w:rsid w:val="00826AF8"/>
    <w:rsid w:val="00834713"/>
    <w:rsid w:val="008356B8"/>
    <w:rsid w:val="00835AE0"/>
    <w:rsid w:val="00836CD5"/>
    <w:rsid w:val="008422E5"/>
    <w:rsid w:val="008425C3"/>
    <w:rsid w:val="008442E6"/>
    <w:rsid w:val="00844875"/>
    <w:rsid w:val="00847A31"/>
    <w:rsid w:val="00847A62"/>
    <w:rsid w:val="0085350E"/>
    <w:rsid w:val="008578E8"/>
    <w:rsid w:val="00857D55"/>
    <w:rsid w:val="008607C8"/>
    <w:rsid w:val="00863E41"/>
    <w:rsid w:val="00864483"/>
    <w:rsid w:val="0086496D"/>
    <w:rsid w:val="0086651D"/>
    <w:rsid w:val="00870931"/>
    <w:rsid w:val="00875541"/>
    <w:rsid w:val="0089063D"/>
    <w:rsid w:val="00890F9A"/>
    <w:rsid w:val="0089500B"/>
    <w:rsid w:val="008954EC"/>
    <w:rsid w:val="00895FA3"/>
    <w:rsid w:val="0089627F"/>
    <w:rsid w:val="008A3C9E"/>
    <w:rsid w:val="008B3BFE"/>
    <w:rsid w:val="008B3D92"/>
    <w:rsid w:val="008B58C7"/>
    <w:rsid w:val="008B5C36"/>
    <w:rsid w:val="008B6AD9"/>
    <w:rsid w:val="008C24EB"/>
    <w:rsid w:val="008C2EB7"/>
    <w:rsid w:val="008C3532"/>
    <w:rsid w:val="008C3BCA"/>
    <w:rsid w:val="008C6B1B"/>
    <w:rsid w:val="008C6D6A"/>
    <w:rsid w:val="008D1802"/>
    <w:rsid w:val="008D1B53"/>
    <w:rsid w:val="008D5865"/>
    <w:rsid w:val="008D5953"/>
    <w:rsid w:val="008E5E47"/>
    <w:rsid w:val="008E7965"/>
    <w:rsid w:val="008F0E20"/>
    <w:rsid w:val="008F1C4D"/>
    <w:rsid w:val="00900F1C"/>
    <w:rsid w:val="009012FD"/>
    <w:rsid w:val="00902964"/>
    <w:rsid w:val="0090409A"/>
    <w:rsid w:val="00904713"/>
    <w:rsid w:val="009068F7"/>
    <w:rsid w:val="0090723B"/>
    <w:rsid w:val="0091006F"/>
    <w:rsid w:val="00911C0B"/>
    <w:rsid w:val="00913784"/>
    <w:rsid w:val="0091492C"/>
    <w:rsid w:val="00921809"/>
    <w:rsid w:val="00921BF5"/>
    <w:rsid w:val="0092445D"/>
    <w:rsid w:val="00925CD5"/>
    <w:rsid w:val="00925E12"/>
    <w:rsid w:val="00926C6B"/>
    <w:rsid w:val="00932B19"/>
    <w:rsid w:val="009339F6"/>
    <w:rsid w:val="00934A9C"/>
    <w:rsid w:val="00935720"/>
    <w:rsid w:val="00935DC4"/>
    <w:rsid w:val="00937554"/>
    <w:rsid w:val="00937B9E"/>
    <w:rsid w:val="00940B3F"/>
    <w:rsid w:val="00941DB1"/>
    <w:rsid w:val="00945EC7"/>
    <w:rsid w:val="009467D5"/>
    <w:rsid w:val="00947C46"/>
    <w:rsid w:val="00952A42"/>
    <w:rsid w:val="00953032"/>
    <w:rsid w:val="00953526"/>
    <w:rsid w:val="00953D6B"/>
    <w:rsid w:val="00957AF0"/>
    <w:rsid w:val="009611DC"/>
    <w:rsid w:val="00961BCF"/>
    <w:rsid w:val="00966C33"/>
    <w:rsid w:val="00971338"/>
    <w:rsid w:val="00972BD6"/>
    <w:rsid w:val="0097508F"/>
    <w:rsid w:val="009775AC"/>
    <w:rsid w:val="009800BE"/>
    <w:rsid w:val="009852FF"/>
    <w:rsid w:val="009872A6"/>
    <w:rsid w:val="00987EE0"/>
    <w:rsid w:val="00990552"/>
    <w:rsid w:val="009913AD"/>
    <w:rsid w:val="00991F51"/>
    <w:rsid w:val="0099217A"/>
    <w:rsid w:val="009930EA"/>
    <w:rsid w:val="00997875"/>
    <w:rsid w:val="009A0A4C"/>
    <w:rsid w:val="009A0ABF"/>
    <w:rsid w:val="009A42DC"/>
    <w:rsid w:val="009A6147"/>
    <w:rsid w:val="009B03BC"/>
    <w:rsid w:val="009B05CB"/>
    <w:rsid w:val="009B0930"/>
    <w:rsid w:val="009B4CB1"/>
    <w:rsid w:val="009B5BE0"/>
    <w:rsid w:val="009B6510"/>
    <w:rsid w:val="009C1AC2"/>
    <w:rsid w:val="009C22E6"/>
    <w:rsid w:val="009D2A08"/>
    <w:rsid w:val="009D313C"/>
    <w:rsid w:val="009D3AEF"/>
    <w:rsid w:val="009D579E"/>
    <w:rsid w:val="009D7086"/>
    <w:rsid w:val="009E052D"/>
    <w:rsid w:val="009E1EF9"/>
    <w:rsid w:val="009E5C1B"/>
    <w:rsid w:val="009E5CC8"/>
    <w:rsid w:val="009E7847"/>
    <w:rsid w:val="009E7C0D"/>
    <w:rsid w:val="009F001D"/>
    <w:rsid w:val="009F0728"/>
    <w:rsid w:val="009F0AB8"/>
    <w:rsid w:val="009F4130"/>
    <w:rsid w:val="009F6081"/>
    <w:rsid w:val="00A02DF6"/>
    <w:rsid w:val="00A0517C"/>
    <w:rsid w:val="00A14091"/>
    <w:rsid w:val="00A15DE8"/>
    <w:rsid w:val="00A161D1"/>
    <w:rsid w:val="00A17A03"/>
    <w:rsid w:val="00A2013A"/>
    <w:rsid w:val="00A20373"/>
    <w:rsid w:val="00A227B1"/>
    <w:rsid w:val="00A24DFC"/>
    <w:rsid w:val="00A2601D"/>
    <w:rsid w:val="00A270F0"/>
    <w:rsid w:val="00A3132B"/>
    <w:rsid w:val="00A32279"/>
    <w:rsid w:val="00A3259A"/>
    <w:rsid w:val="00A357BB"/>
    <w:rsid w:val="00A42B2E"/>
    <w:rsid w:val="00A44BCD"/>
    <w:rsid w:val="00A4612A"/>
    <w:rsid w:val="00A506AC"/>
    <w:rsid w:val="00A53066"/>
    <w:rsid w:val="00A56644"/>
    <w:rsid w:val="00A6180E"/>
    <w:rsid w:val="00A63C3E"/>
    <w:rsid w:val="00A64348"/>
    <w:rsid w:val="00A657BF"/>
    <w:rsid w:val="00A662FA"/>
    <w:rsid w:val="00A66715"/>
    <w:rsid w:val="00A669F0"/>
    <w:rsid w:val="00A70E3D"/>
    <w:rsid w:val="00A71D97"/>
    <w:rsid w:val="00A73979"/>
    <w:rsid w:val="00A7413B"/>
    <w:rsid w:val="00A760CD"/>
    <w:rsid w:val="00A764E5"/>
    <w:rsid w:val="00A768DD"/>
    <w:rsid w:val="00A81E0A"/>
    <w:rsid w:val="00A82945"/>
    <w:rsid w:val="00A835DA"/>
    <w:rsid w:val="00A8364A"/>
    <w:rsid w:val="00A83772"/>
    <w:rsid w:val="00A91386"/>
    <w:rsid w:val="00A919E6"/>
    <w:rsid w:val="00A93656"/>
    <w:rsid w:val="00A96450"/>
    <w:rsid w:val="00AA3D74"/>
    <w:rsid w:val="00AA3F51"/>
    <w:rsid w:val="00AA4483"/>
    <w:rsid w:val="00AA6615"/>
    <w:rsid w:val="00AB384A"/>
    <w:rsid w:val="00AB677A"/>
    <w:rsid w:val="00AC0A65"/>
    <w:rsid w:val="00AC19F6"/>
    <w:rsid w:val="00AC1A99"/>
    <w:rsid w:val="00AC22E5"/>
    <w:rsid w:val="00AC2A93"/>
    <w:rsid w:val="00AC7DBC"/>
    <w:rsid w:val="00AD0D83"/>
    <w:rsid w:val="00AD0DAB"/>
    <w:rsid w:val="00AE04E0"/>
    <w:rsid w:val="00AE1E27"/>
    <w:rsid w:val="00AE1F65"/>
    <w:rsid w:val="00AE2462"/>
    <w:rsid w:val="00AE2661"/>
    <w:rsid w:val="00AE69D9"/>
    <w:rsid w:val="00AF062D"/>
    <w:rsid w:val="00AF08F4"/>
    <w:rsid w:val="00AF6940"/>
    <w:rsid w:val="00AF7151"/>
    <w:rsid w:val="00B021AF"/>
    <w:rsid w:val="00B03A9C"/>
    <w:rsid w:val="00B066A1"/>
    <w:rsid w:val="00B11B71"/>
    <w:rsid w:val="00B13706"/>
    <w:rsid w:val="00B13CFB"/>
    <w:rsid w:val="00B1428D"/>
    <w:rsid w:val="00B1536A"/>
    <w:rsid w:val="00B15C09"/>
    <w:rsid w:val="00B15DA7"/>
    <w:rsid w:val="00B167A8"/>
    <w:rsid w:val="00B1688F"/>
    <w:rsid w:val="00B22D7D"/>
    <w:rsid w:val="00B26840"/>
    <w:rsid w:val="00B271E0"/>
    <w:rsid w:val="00B307DE"/>
    <w:rsid w:val="00B32B3A"/>
    <w:rsid w:val="00B34553"/>
    <w:rsid w:val="00B36989"/>
    <w:rsid w:val="00B37971"/>
    <w:rsid w:val="00B37B5B"/>
    <w:rsid w:val="00B42307"/>
    <w:rsid w:val="00B436E9"/>
    <w:rsid w:val="00B448F0"/>
    <w:rsid w:val="00B44A88"/>
    <w:rsid w:val="00B45447"/>
    <w:rsid w:val="00B5002E"/>
    <w:rsid w:val="00B5265A"/>
    <w:rsid w:val="00B53F35"/>
    <w:rsid w:val="00B56AD7"/>
    <w:rsid w:val="00B56C71"/>
    <w:rsid w:val="00B56FD4"/>
    <w:rsid w:val="00B57A79"/>
    <w:rsid w:val="00B643D0"/>
    <w:rsid w:val="00B64CE1"/>
    <w:rsid w:val="00B65830"/>
    <w:rsid w:val="00B72938"/>
    <w:rsid w:val="00B72FC5"/>
    <w:rsid w:val="00B74213"/>
    <w:rsid w:val="00B76EE3"/>
    <w:rsid w:val="00B81C25"/>
    <w:rsid w:val="00B85E4F"/>
    <w:rsid w:val="00B93E7F"/>
    <w:rsid w:val="00B9562A"/>
    <w:rsid w:val="00B969B9"/>
    <w:rsid w:val="00B96F83"/>
    <w:rsid w:val="00B9798F"/>
    <w:rsid w:val="00BA32DE"/>
    <w:rsid w:val="00BA633A"/>
    <w:rsid w:val="00BA6CDE"/>
    <w:rsid w:val="00BB2274"/>
    <w:rsid w:val="00BB2518"/>
    <w:rsid w:val="00BB4632"/>
    <w:rsid w:val="00BB4842"/>
    <w:rsid w:val="00BB543F"/>
    <w:rsid w:val="00BB7524"/>
    <w:rsid w:val="00BC45F5"/>
    <w:rsid w:val="00BC5504"/>
    <w:rsid w:val="00BC6F96"/>
    <w:rsid w:val="00BD0345"/>
    <w:rsid w:val="00BD0E26"/>
    <w:rsid w:val="00BD3BAD"/>
    <w:rsid w:val="00BD3C4E"/>
    <w:rsid w:val="00BE10D0"/>
    <w:rsid w:val="00BE230D"/>
    <w:rsid w:val="00BE3E4E"/>
    <w:rsid w:val="00BE7C21"/>
    <w:rsid w:val="00BF00CC"/>
    <w:rsid w:val="00BF04ED"/>
    <w:rsid w:val="00BF0D73"/>
    <w:rsid w:val="00BF42F8"/>
    <w:rsid w:val="00BF485E"/>
    <w:rsid w:val="00BF4B2F"/>
    <w:rsid w:val="00C02602"/>
    <w:rsid w:val="00C02B81"/>
    <w:rsid w:val="00C0316A"/>
    <w:rsid w:val="00C04047"/>
    <w:rsid w:val="00C04237"/>
    <w:rsid w:val="00C04DBF"/>
    <w:rsid w:val="00C07696"/>
    <w:rsid w:val="00C128D2"/>
    <w:rsid w:val="00C13262"/>
    <w:rsid w:val="00C1413B"/>
    <w:rsid w:val="00C26E40"/>
    <w:rsid w:val="00C26FAB"/>
    <w:rsid w:val="00C301D2"/>
    <w:rsid w:val="00C30F14"/>
    <w:rsid w:val="00C36187"/>
    <w:rsid w:val="00C36FFF"/>
    <w:rsid w:val="00C40920"/>
    <w:rsid w:val="00C44DAE"/>
    <w:rsid w:val="00C456B4"/>
    <w:rsid w:val="00C4734F"/>
    <w:rsid w:val="00C47353"/>
    <w:rsid w:val="00C60AD6"/>
    <w:rsid w:val="00C6183C"/>
    <w:rsid w:val="00C63BD4"/>
    <w:rsid w:val="00C73D20"/>
    <w:rsid w:val="00C73F91"/>
    <w:rsid w:val="00C74A7C"/>
    <w:rsid w:val="00C7596F"/>
    <w:rsid w:val="00C813A5"/>
    <w:rsid w:val="00C81C5E"/>
    <w:rsid w:val="00C83553"/>
    <w:rsid w:val="00C83B50"/>
    <w:rsid w:val="00C84340"/>
    <w:rsid w:val="00C84576"/>
    <w:rsid w:val="00C846F9"/>
    <w:rsid w:val="00C867C4"/>
    <w:rsid w:val="00C86E88"/>
    <w:rsid w:val="00C879D3"/>
    <w:rsid w:val="00C92C87"/>
    <w:rsid w:val="00C94921"/>
    <w:rsid w:val="00C973C0"/>
    <w:rsid w:val="00C97ED5"/>
    <w:rsid w:val="00CA0D94"/>
    <w:rsid w:val="00CA52E5"/>
    <w:rsid w:val="00CA5761"/>
    <w:rsid w:val="00CA5DD1"/>
    <w:rsid w:val="00CA6361"/>
    <w:rsid w:val="00CA744C"/>
    <w:rsid w:val="00CA77CB"/>
    <w:rsid w:val="00CB02CC"/>
    <w:rsid w:val="00CB1E42"/>
    <w:rsid w:val="00CB2293"/>
    <w:rsid w:val="00CB286F"/>
    <w:rsid w:val="00CB33E9"/>
    <w:rsid w:val="00CB5002"/>
    <w:rsid w:val="00CB58F6"/>
    <w:rsid w:val="00CC4CD5"/>
    <w:rsid w:val="00CC5DBD"/>
    <w:rsid w:val="00CC6716"/>
    <w:rsid w:val="00CD1C48"/>
    <w:rsid w:val="00CD292F"/>
    <w:rsid w:val="00CD4878"/>
    <w:rsid w:val="00CE135D"/>
    <w:rsid w:val="00CE3FA0"/>
    <w:rsid w:val="00CE44F1"/>
    <w:rsid w:val="00CE4BB3"/>
    <w:rsid w:val="00CE5E57"/>
    <w:rsid w:val="00CE6EF3"/>
    <w:rsid w:val="00CE7009"/>
    <w:rsid w:val="00CF12C7"/>
    <w:rsid w:val="00CF4366"/>
    <w:rsid w:val="00CF6F8A"/>
    <w:rsid w:val="00CF70BD"/>
    <w:rsid w:val="00D04A0A"/>
    <w:rsid w:val="00D061F6"/>
    <w:rsid w:val="00D113B4"/>
    <w:rsid w:val="00D123D0"/>
    <w:rsid w:val="00D1297E"/>
    <w:rsid w:val="00D12E03"/>
    <w:rsid w:val="00D14CB6"/>
    <w:rsid w:val="00D178C2"/>
    <w:rsid w:val="00D20C4F"/>
    <w:rsid w:val="00D21EBC"/>
    <w:rsid w:val="00D228F5"/>
    <w:rsid w:val="00D252EC"/>
    <w:rsid w:val="00D26DD7"/>
    <w:rsid w:val="00D30C7C"/>
    <w:rsid w:val="00D319AC"/>
    <w:rsid w:val="00D3226A"/>
    <w:rsid w:val="00D33D8B"/>
    <w:rsid w:val="00D34E17"/>
    <w:rsid w:val="00D37885"/>
    <w:rsid w:val="00D41158"/>
    <w:rsid w:val="00D45B8E"/>
    <w:rsid w:val="00D465AB"/>
    <w:rsid w:val="00D52CC2"/>
    <w:rsid w:val="00D60E9C"/>
    <w:rsid w:val="00D613B9"/>
    <w:rsid w:val="00D61D1E"/>
    <w:rsid w:val="00D62504"/>
    <w:rsid w:val="00D63EA4"/>
    <w:rsid w:val="00D646BB"/>
    <w:rsid w:val="00D666BF"/>
    <w:rsid w:val="00D75C8B"/>
    <w:rsid w:val="00D76EBC"/>
    <w:rsid w:val="00D8155B"/>
    <w:rsid w:val="00D81D99"/>
    <w:rsid w:val="00D82B7E"/>
    <w:rsid w:val="00D82FE3"/>
    <w:rsid w:val="00D857FB"/>
    <w:rsid w:val="00D9151A"/>
    <w:rsid w:val="00D93F89"/>
    <w:rsid w:val="00D940B9"/>
    <w:rsid w:val="00D9469A"/>
    <w:rsid w:val="00D97757"/>
    <w:rsid w:val="00D97D49"/>
    <w:rsid w:val="00DA2F3D"/>
    <w:rsid w:val="00DA720F"/>
    <w:rsid w:val="00DA7EFE"/>
    <w:rsid w:val="00DB36E1"/>
    <w:rsid w:val="00DB7FC3"/>
    <w:rsid w:val="00DC2D18"/>
    <w:rsid w:val="00DC3D44"/>
    <w:rsid w:val="00DC5DB2"/>
    <w:rsid w:val="00DC697B"/>
    <w:rsid w:val="00DC6AF6"/>
    <w:rsid w:val="00DC7437"/>
    <w:rsid w:val="00DD115C"/>
    <w:rsid w:val="00DD4B19"/>
    <w:rsid w:val="00DD4CD5"/>
    <w:rsid w:val="00DD70A0"/>
    <w:rsid w:val="00DE1999"/>
    <w:rsid w:val="00DE59B1"/>
    <w:rsid w:val="00DE729C"/>
    <w:rsid w:val="00DE745A"/>
    <w:rsid w:val="00DF02B4"/>
    <w:rsid w:val="00DF3C5E"/>
    <w:rsid w:val="00DF577D"/>
    <w:rsid w:val="00DF6839"/>
    <w:rsid w:val="00DF6CEE"/>
    <w:rsid w:val="00DF7D94"/>
    <w:rsid w:val="00E00C1C"/>
    <w:rsid w:val="00E02843"/>
    <w:rsid w:val="00E0341A"/>
    <w:rsid w:val="00E06D4B"/>
    <w:rsid w:val="00E07F6A"/>
    <w:rsid w:val="00E10F53"/>
    <w:rsid w:val="00E12674"/>
    <w:rsid w:val="00E22405"/>
    <w:rsid w:val="00E2614A"/>
    <w:rsid w:val="00E268CD"/>
    <w:rsid w:val="00E305C5"/>
    <w:rsid w:val="00E31C66"/>
    <w:rsid w:val="00E33B69"/>
    <w:rsid w:val="00E36781"/>
    <w:rsid w:val="00E37B5D"/>
    <w:rsid w:val="00E37E70"/>
    <w:rsid w:val="00E42310"/>
    <w:rsid w:val="00E43329"/>
    <w:rsid w:val="00E44AF7"/>
    <w:rsid w:val="00E47189"/>
    <w:rsid w:val="00E5122F"/>
    <w:rsid w:val="00E530AF"/>
    <w:rsid w:val="00E54078"/>
    <w:rsid w:val="00E54CCD"/>
    <w:rsid w:val="00E563FA"/>
    <w:rsid w:val="00E578A7"/>
    <w:rsid w:val="00E612EB"/>
    <w:rsid w:val="00E61DD8"/>
    <w:rsid w:val="00E62A53"/>
    <w:rsid w:val="00E632BA"/>
    <w:rsid w:val="00E66AA4"/>
    <w:rsid w:val="00E67AED"/>
    <w:rsid w:val="00E75364"/>
    <w:rsid w:val="00E7670E"/>
    <w:rsid w:val="00E817CD"/>
    <w:rsid w:val="00E818FC"/>
    <w:rsid w:val="00E82A6D"/>
    <w:rsid w:val="00E844FC"/>
    <w:rsid w:val="00E870C9"/>
    <w:rsid w:val="00E931C3"/>
    <w:rsid w:val="00E93730"/>
    <w:rsid w:val="00E95D61"/>
    <w:rsid w:val="00E9722F"/>
    <w:rsid w:val="00EA0DF2"/>
    <w:rsid w:val="00EA3A66"/>
    <w:rsid w:val="00EA4BF3"/>
    <w:rsid w:val="00EA6227"/>
    <w:rsid w:val="00EA75AD"/>
    <w:rsid w:val="00EB17DB"/>
    <w:rsid w:val="00EB1A5A"/>
    <w:rsid w:val="00EB2537"/>
    <w:rsid w:val="00EB39CE"/>
    <w:rsid w:val="00EB39F4"/>
    <w:rsid w:val="00EB7F81"/>
    <w:rsid w:val="00EC085B"/>
    <w:rsid w:val="00EC10DF"/>
    <w:rsid w:val="00EC20C8"/>
    <w:rsid w:val="00EC23BB"/>
    <w:rsid w:val="00EC37F6"/>
    <w:rsid w:val="00EC46E3"/>
    <w:rsid w:val="00EC553C"/>
    <w:rsid w:val="00EC5BF3"/>
    <w:rsid w:val="00EC692C"/>
    <w:rsid w:val="00ED2576"/>
    <w:rsid w:val="00ED36D3"/>
    <w:rsid w:val="00ED540D"/>
    <w:rsid w:val="00ED74F0"/>
    <w:rsid w:val="00EE3B89"/>
    <w:rsid w:val="00EE3E16"/>
    <w:rsid w:val="00EE4404"/>
    <w:rsid w:val="00EE5A43"/>
    <w:rsid w:val="00EE5A58"/>
    <w:rsid w:val="00EE6303"/>
    <w:rsid w:val="00EE6659"/>
    <w:rsid w:val="00EE6A7E"/>
    <w:rsid w:val="00EE714B"/>
    <w:rsid w:val="00EF19AD"/>
    <w:rsid w:val="00EF2AC0"/>
    <w:rsid w:val="00EF3BBD"/>
    <w:rsid w:val="00EF6049"/>
    <w:rsid w:val="00F00153"/>
    <w:rsid w:val="00F0214C"/>
    <w:rsid w:val="00F030ED"/>
    <w:rsid w:val="00F047BB"/>
    <w:rsid w:val="00F072E2"/>
    <w:rsid w:val="00F10A8B"/>
    <w:rsid w:val="00F113BA"/>
    <w:rsid w:val="00F13BC0"/>
    <w:rsid w:val="00F154FC"/>
    <w:rsid w:val="00F17520"/>
    <w:rsid w:val="00F25FB4"/>
    <w:rsid w:val="00F26BFF"/>
    <w:rsid w:val="00F26C06"/>
    <w:rsid w:val="00F30334"/>
    <w:rsid w:val="00F31B4E"/>
    <w:rsid w:val="00F3440F"/>
    <w:rsid w:val="00F357D2"/>
    <w:rsid w:val="00F363DA"/>
    <w:rsid w:val="00F401FA"/>
    <w:rsid w:val="00F402C5"/>
    <w:rsid w:val="00F43971"/>
    <w:rsid w:val="00F45838"/>
    <w:rsid w:val="00F462C4"/>
    <w:rsid w:val="00F46830"/>
    <w:rsid w:val="00F47071"/>
    <w:rsid w:val="00F50DA9"/>
    <w:rsid w:val="00F543E9"/>
    <w:rsid w:val="00F568E2"/>
    <w:rsid w:val="00F57F4C"/>
    <w:rsid w:val="00F617EE"/>
    <w:rsid w:val="00F61EAE"/>
    <w:rsid w:val="00F625BF"/>
    <w:rsid w:val="00F62D2E"/>
    <w:rsid w:val="00F656E9"/>
    <w:rsid w:val="00F71B7B"/>
    <w:rsid w:val="00F7213E"/>
    <w:rsid w:val="00F744F2"/>
    <w:rsid w:val="00F750DD"/>
    <w:rsid w:val="00F75222"/>
    <w:rsid w:val="00F76CD0"/>
    <w:rsid w:val="00F81615"/>
    <w:rsid w:val="00F830F7"/>
    <w:rsid w:val="00F843C5"/>
    <w:rsid w:val="00F853CE"/>
    <w:rsid w:val="00F926AD"/>
    <w:rsid w:val="00F93619"/>
    <w:rsid w:val="00F93BFE"/>
    <w:rsid w:val="00F95ABE"/>
    <w:rsid w:val="00F97EBD"/>
    <w:rsid w:val="00FA2559"/>
    <w:rsid w:val="00FA352B"/>
    <w:rsid w:val="00FA7BAE"/>
    <w:rsid w:val="00FB09DA"/>
    <w:rsid w:val="00FB1CA9"/>
    <w:rsid w:val="00FB762A"/>
    <w:rsid w:val="00FC175D"/>
    <w:rsid w:val="00FC495E"/>
    <w:rsid w:val="00FD06B4"/>
    <w:rsid w:val="00FD1CEC"/>
    <w:rsid w:val="00FD4CBF"/>
    <w:rsid w:val="00FD6474"/>
    <w:rsid w:val="00FD6CC6"/>
    <w:rsid w:val="00FE0043"/>
    <w:rsid w:val="00FE0377"/>
    <w:rsid w:val="00FE0949"/>
    <w:rsid w:val="00FE5411"/>
    <w:rsid w:val="00FE669C"/>
    <w:rsid w:val="00FF3182"/>
    <w:rsid w:val="00FF4895"/>
    <w:rsid w:val="00FF5F5A"/>
    <w:rsid w:val="00FF6B97"/>
    <w:rsid w:val="00FF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DC50D6"/>
  <w15:docId w15:val="{221241A7-379A-40B3-A74F-855CA6DBB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85752"/>
    <w:pPr>
      <w:spacing w:after="240"/>
    </w:pPr>
  </w:style>
  <w:style w:type="paragraph" w:styleId="berschrift1">
    <w:name w:val="heading 1"/>
    <w:next w:val="Standard"/>
    <w:link w:val="berschrift1Zchn"/>
    <w:uiPriority w:val="1"/>
    <w:qFormat/>
    <w:rsid w:val="001774AA"/>
    <w:pPr>
      <w:keepNext/>
      <w:numPr>
        <w:numId w:val="1"/>
      </w:numPr>
      <w:spacing w:after="240"/>
      <w:ind w:left="357" w:hanging="357"/>
      <w:contextualSpacing/>
      <w:jc w:val="left"/>
      <w:outlineLvl w:val="0"/>
    </w:pPr>
    <w:rPr>
      <w:rFonts w:ascii="Segoe UI" w:eastAsia="Times New Roman" w:hAnsi="Segoe UI" w:cs="Segoe UI"/>
      <w:color w:val="262626" w:themeColor="text1" w:themeTint="D9"/>
      <w:sz w:val="28"/>
      <w:szCs w:val="20"/>
    </w:rPr>
  </w:style>
  <w:style w:type="paragraph" w:styleId="berschrift2">
    <w:name w:val="heading 2"/>
    <w:next w:val="Standard"/>
    <w:link w:val="berschrift2Zchn"/>
    <w:uiPriority w:val="1"/>
    <w:qFormat/>
    <w:rsid w:val="001774AA"/>
    <w:pPr>
      <w:keepNext/>
      <w:numPr>
        <w:ilvl w:val="1"/>
        <w:numId w:val="1"/>
      </w:numPr>
      <w:spacing w:after="240"/>
      <w:contextualSpacing/>
      <w:jc w:val="left"/>
      <w:outlineLvl w:val="1"/>
    </w:pPr>
    <w:rPr>
      <w:rFonts w:ascii="Segoe UI" w:eastAsia="Times New Roman" w:hAnsi="Segoe UI" w:cs="Times New Roman"/>
      <w:color w:val="262626" w:themeColor="text1" w:themeTint="D9"/>
      <w:sz w:val="26"/>
      <w:szCs w:val="20"/>
    </w:rPr>
  </w:style>
  <w:style w:type="paragraph" w:styleId="berschrift3">
    <w:name w:val="heading 3"/>
    <w:next w:val="Standard"/>
    <w:link w:val="berschrift3Zchn"/>
    <w:uiPriority w:val="1"/>
    <w:qFormat/>
    <w:rsid w:val="001774AA"/>
    <w:pPr>
      <w:keepNext/>
      <w:numPr>
        <w:ilvl w:val="2"/>
        <w:numId w:val="1"/>
      </w:numPr>
      <w:spacing w:after="240"/>
      <w:jc w:val="left"/>
      <w:outlineLvl w:val="2"/>
    </w:pPr>
    <w:rPr>
      <w:rFonts w:ascii="Segoe UI" w:eastAsia="Times New Roman" w:hAnsi="Segoe UI" w:cs="Times New Roman"/>
      <w:color w:val="262626" w:themeColor="text1" w:themeTint="D9"/>
      <w:sz w:val="24"/>
      <w:szCs w:val="20"/>
    </w:rPr>
  </w:style>
  <w:style w:type="paragraph" w:styleId="berschrift4">
    <w:name w:val="heading 4"/>
    <w:next w:val="Standard"/>
    <w:link w:val="berschrift4Zchn"/>
    <w:uiPriority w:val="1"/>
    <w:qFormat/>
    <w:rsid w:val="001774AA"/>
    <w:pPr>
      <w:keepNext/>
      <w:numPr>
        <w:ilvl w:val="3"/>
        <w:numId w:val="1"/>
      </w:numPr>
      <w:spacing w:after="240"/>
      <w:jc w:val="left"/>
      <w:outlineLvl w:val="3"/>
    </w:pPr>
    <w:rPr>
      <w:rFonts w:ascii="Segoe UI" w:eastAsia="Times New Roman" w:hAnsi="Segoe UI" w:cs="Times New Roman"/>
      <w:color w:val="262626" w:themeColor="text1" w:themeTint="D9"/>
      <w:szCs w:val="20"/>
    </w:rPr>
  </w:style>
  <w:style w:type="paragraph" w:styleId="berschrift5">
    <w:name w:val="heading 5"/>
    <w:next w:val="Standard"/>
    <w:link w:val="berschrift5Zchn"/>
    <w:uiPriority w:val="1"/>
    <w:qFormat/>
    <w:rsid w:val="001774AA"/>
    <w:pPr>
      <w:keepNext/>
      <w:numPr>
        <w:ilvl w:val="4"/>
        <w:numId w:val="1"/>
      </w:numPr>
      <w:spacing w:after="240"/>
      <w:jc w:val="left"/>
      <w:outlineLvl w:val="4"/>
    </w:pPr>
    <w:rPr>
      <w:rFonts w:ascii="Segoe UI" w:eastAsia="Times New Roman" w:hAnsi="Segoe UI" w:cs="Times New Roman"/>
      <w:color w:val="262626" w:themeColor="text1" w:themeTint="D9"/>
      <w:sz w:val="20"/>
      <w:szCs w:val="20"/>
    </w:rPr>
  </w:style>
  <w:style w:type="paragraph" w:styleId="berschrift6">
    <w:name w:val="heading 6"/>
    <w:basedOn w:val="Standard"/>
    <w:next w:val="Standard"/>
    <w:link w:val="berschrift6Zchn"/>
    <w:semiHidden/>
    <w:qFormat/>
    <w:rsid w:val="00D1297E"/>
    <w:pPr>
      <w:numPr>
        <w:ilvl w:val="5"/>
        <w:numId w:val="1"/>
      </w:numPr>
      <w:spacing w:after="120"/>
      <w:outlineLvl w:val="5"/>
    </w:pPr>
    <w:rPr>
      <w:rFonts w:ascii="Segoe UI" w:eastAsia="Times New Roman" w:hAnsi="Segoe UI" w:cs="Times New Roman"/>
      <w:sz w:val="20"/>
      <w:szCs w:val="20"/>
    </w:rPr>
  </w:style>
  <w:style w:type="paragraph" w:styleId="berschrift7">
    <w:name w:val="heading 7"/>
    <w:basedOn w:val="Standard"/>
    <w:next w:val="Standard"/>
    <w:link w:val="berschrift7Zchn"/>
    <w:semiHidden/>
    <w:qFormat/>
    <w:rsid w:val="00D1297E"/>
    <w:pPr>
      <w:numPr>
        <w:ilvl w:val="6"/>
        <w:numId w:val="1"/>
      </w:numPr>
      <w:spacing w:after="120"/>
      <w:outlineLvl w:val="6"/>
    </w:pPr>
    <w:rPr>
      <w:rFonts w:ascii="Segoe UI Semibold" w:eastAsia="Times New Roman" w:hAnsi="Segoe UI Semibold" w:cs="Times New Roman"/>
      <w:sz w:val="18"/>
      <w:szCs w:val="20"/>
    </w:rPr>
  </w:style>
  <w:style w:type="paragraph" w:styleId="berschrift8">
    <w:name w:val="heading 8"/>
    <w:basedOn w:val="Standard"/>
    <w:next w:val="Standard"/>
    <w:link w:val="berschrift8Zchn"/>
    <w:semiHidden/>
    <w:qFormat/>
    <w:rsid w:val="00D1297E"/>
    <w:pPr>
      <w:numPr>
        <w:ilvl w:val="7"/>
        <w:numId w:val="1"/>
      </w:numPr>
      <w:spacing w:after="120"/>
      <w:outlineLvl w:val="7"/>
    </w:pPr>
    <w:rPr>
      <w:rFonts w:ascii="Segoe UI" w:eastAsia="Times New Roman" w:hAnsi="Segoe UI" w:cs="Times New Roman"/>
      <w:sz w:val="18"/>
      <w:szCs w:val="20"/>
    </w:rPr>
  </w:style>
  <w:style w:type="paragraph" w:styleId="berschrift9">
    <w:name w:val="heading 9"/>
    <w:basedOn w:val="Standard"/>
    <w:next w:val="Standard"/>
    <w:link w:val="berschrift9Zchn"/>
    <w:semiHidden/>
    <w:qFormat/>
    <w:rsid w:val="00F93619"/>
    <w:pPr>
      <w:numPr>
        <w:ilvl w:val="8"/>
        <w:numId w:val="1"/>
      </w:numPr>
      <w:spacing w:after="120"/>
      <w:outlineLvl w:val="8"/>
    </w:pPr>
    <w:rPr>
      <w:rFonts w:ascii="Segoe UI" w:eastAsia="Times New Roman" w:hAnsi="Segoe UI" w:cs="Times New Roman"/>
      <w:i/>
      <w:sz w:val="18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semiHidden/>
    <w:rsid w:val="00AC2A93"/>
    <w:pPr>
      <w:contextualSpacing/>
    </w:pPr>
    <w:rPr>
      <w:rFonts w:eastAsiaTheme="majorEastAsia" w:cstheme="majorBidi"/>
      <w:color w:val="0075BE"/>
      <w:spacing w:val="5"/>
      <w:kern w:val="28"/>
      <w:sz w:val="88"/>
      <w:szCs w:val="52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F0214C"/>
    <w:rPr>
      <w:rFonts w:ascii="Segoe UI Light" w:eastAsiaTheme="majorEastAsia" w:hAnsi="Segoe UI Light" w:cstheme="majorBidi"/>
      <w:color w:val="0075BE"/>
      <w:spacing w:val="5"/>
      <w:kern w:val="28"/>
      <w:sz w:val="88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1"/>
    <w:rsid w:val="001774AA"/>
    <w:rPr>
      <w:rFonts w:ascii="Segoe UI" w:eastAsia="Times New Roman" w:hAnsi="Segoe UI" w:cs="Segoe UI"/>
      <w:color w:val="262626" w:themeColor="text1" w:themeTint="D9"/>
      <w:sz w:val="28"/>
      <w:szCs w:val="20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1774AA"/>
    <w:rPr>
      <w:rFonts w:ascii="Segoe UI" w:eastAsia="Times New Roman" w:hAnsi="Segoe UI" w:cs="Times New Roman"/>
      <w:color w:val="262626" w:themeColor="text1" w:themeTint="D9"/>
      <w:sz w:val="26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1"/>
    <w:rsid w:val="001774AA"/>
    <w:rPr>
      <w:rFonts w:ascii="Segoe UI" w:eastAsia="Times New Roman" w:hAnsi="Segoe UI" w:cs="Times New Roman"/>
      <w:color w:val="262626" w:themeColor="text1" w:themeTint="D9"/>
      <w:sz w:val="24"/>
      <w:szCs w:val="20"/>
    </w:rPr>
  </w:style>
  <w:style w:type="character" w:customStyle="1" w:styleId="berschrift4Zchn">
    <w:name w:val="Überschrift 4 Zchn"/>
    <w:basedOn w:val="Absatz-Standardschriftart"/>
    <w:link w:val="berschrift4"/>
    <w:uiPriority w:val="1"/>
    <w:rsid w:val="001774AA"/>
    <w:rPr>
      <w:rFonts w:ascii="Segoe UI" w:eastAsia="Times New Roman" w:hAnsi="Segoe UI" w:cs="Times New Roman"/>
      <w:color w:val="262626" w:themeColor="text1" w:themeTint="D9"/>
      <w:szCs w:val="20"/>
    </w:rPr>
  </w:style>
  <w:style w:type="character" w:customStyle="1" w:styleId="berschrift5Zchn">
    <w:name w:val="Überschrift 5 Zchn"/>
    <w:basedOn w:val="Absatz-Standardschriftart"/>
    <w:link w:val="berschrift5"/>
    <w:uiPriority w:val="1"/>
    <w:rsid w:val="001774AA"/>
    <w:rPr>
      <w:rFonts w:ascii="Segoe UI" w:eastAsia="Times New Roman" w:hAnsi="Segoe UI" w:cs="Times New Roman"/>
      <w:color w:val="262626" w:themeColor="text1" w:themeTint="D9"/>
      <w:sz w:val="20"/>
      <w:szCs w:val="20"/>
    </w:rPr>
  </w:style>
  <w:style w:type="character" w:customStyle="1" w:styleId="berschrift6Zchn">
    <w:name w:val="Überschrift 6 Zchn"/>
    <w:basedOn w:val="Absatz-Standardschriftart"/>
    <w:link w:val="berschrift6"/>
    <w:semiHidden/>
    <w:rsid w:val="00F0214C"/>
    <w:rPr>
      <w:rFonts w:ascii="Segoe UI" w:eastAsia="Times New Roman" w:hAnsi="Segoe UI" w:cs="Times New Roman"/>
      <w:sz w:val="20"/>
      <w:szCs w:val="20"/>
    </w:rPr>
  </w:style>
  <w:style w:type="character" w:customStyle="1" w:styleId="berschrift7Zchn">
    <w:name w:val="Überschrift 7 Zchn"/>
    <w:basedOn w:val="Absatz-Standardschriftart"/>
    <w:link w:val="berschrift7"/>
    <w:semiHidden/>
    <w:rsid w:val="00F0214C"/>
    <w:rPr>
      <w:rFonts w:ascii="Segoe UI Semibold" w:eastAsia="Times New Roman" w:hAnsi="Segoe UI Semibold" w:cs="Times New Roman"/>
      <w:sz w:val="18"/>
      <w:szCs w:val="20"/>
    </w:rPr>
  </w:style>
  <w:style w:type="character" w:customStyle="1" w:styleId="berschrift8Zchn">
    <w:name w:val="Überschrift 8 Zchn"/>
    <w:basedOn w:val="Absatz-Standardschriftart"/>
    <w:link w:val="berschrift8"/>
    <w:semiHidden/>
    <w:rsid w:val="00F0214C"/>
    <w:rPr>
      <w:rFonts w:ascii="Segoe UI" w:eastAsia="Times New Roman" w:hAnsi="Segoe UI" w:cs="Times New Roman"/>
      <w:sz w:val="18"/>
      <w:szCs w:val="20"/>
    </w:rPr>
  </w:style>
  <w:style w:type="character" w:customStyle="1" w:styleId="berschrift9Zchn">
    <w:name w:val="Überschrift 9 Zchn"/>
    <w:basedOn w:val="Absatz-Standardschriftart"/>
    <w:link w:val="berschrift9"/>
    <w:semiHidden/>
    <w:rsid w:val="00F0214C"/>
    <w:rPr>
      <w:rFonts w:ascii="Segoe UI" w:eastAsia="Times New Roman" w:hAnsi="Segoe UI" w:cs="Times New Roman"/>
      <w:i/>
      <w:sz w:val="18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E1EF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E1EF9"/>
    <w:rPr>
      <w:rFonts w:ascii="Tahoma" w:hAnsi="Tahoma" w:cs="Tahoma"/>
      <w:sz w:val="16"/>
      <w:szCs w:val="16"/>
    </w:rPr>
  </w:style>
  <w:style w:type="paragraph" w:styleId="Beschriftung">
    <w:name w:val="caption"/>
    <w:aliases w:val="Abbildung"/>
    <w:next w:val="Standard"/>
    <w:uiPriority w:val="4"/>
    <w:qFormat/>
    <w:rsid w:val="005A5BDA"/>
    <w:pPr>
      <w:spacing w:before="120"/>
      <w:jc w:val="center"/>
    </w:pPr>
    <w:rPr>
      <w:rFonts w:ascii="Segoe UI" w:hAnsi="Segoe UI"/>
      <w:bCs/>
      <w:color w:val="262626" w:themeColor="text1" w:themeTint="D9"/>
      <w:sz w:val="18"/>
      <w:szCs w:val="18"/>
    </w:rPr>
  </w:style>
  <w:style w:type="paragraph" w:styleId="Listenabsatz">
    <w:name w:val="List Paragraph"/>
    <w:basedOn w:val="Standard"/>
    <w:uiPriority w:val="9"/>
    <w:qFormat/>
    <w:rsid w:val="005E6066"/>
    <w:pPr>
      <w:numPr>
        <w:numId w:val="24"/>
      </w:numPr>
      <w:ind w:left="714" w:hanging="357"/>
      <w:contextualSpacing/>
      <w:jc w:val="left"/>
    </w:pPr>
    <w:rPr>
      <w:color w:val="404040" w:themeColor="text1" w:themeTint="BF"/>
    </w:rPr>
  </w:style>
  <w:style w:type="character" w:styleId="Buchtitel">
    <w:name w:val="Book Title"/>
    <w:basedOn w:val="Absatz-Standardschriftart"/>
    <w:uiPriority w:val="33"/>
    <w:semiHidden/>
    <w:qFormat/>
    <w:rsid w:val="00331F7A"/>
    <w:rPr>
      <w:b/>
      <w:bCs/>
      <w:smallCaps/>
      <w:spacing w:val="5"/>
    </w:rPr>
  </w:style>
  <w:style w:type="character" w:styleId="IntensiverVerweis">
    <w:name w:val="Intense Reference"/>
    <w:basedOn w:val="Absatz-Standardschriftart"/>
    <w:uiPriority w:val="32"/>
    <w:semiHidden/>
    <w:qFormat/>
    <w:rsid w:val="00331F7A"/>
    <w:rPr>
      <w:b/>
      <w:bCs/>
      <w:smallCaps/>
      <w:color w:val="6BA6DA" w:themeColor="accent2"/>
      <w:spacing w:val="5"/>
      <w:u w:val="single"/>
    </w:rPr>
  </w:style>
  <w:style w:type="character" w:styleId="SchwacherVerweis">
    <w:name w:val="Subtle Reference"/>
    <w:basedOn w:val="Absatz-Standardschriftart"/>
    <w:uiPriority w:val="31"/>
    <w:semiHidden/>
    <w:qFormat/>
    <w:rsid w:val="00331F7A"/>
    <w:rPr>
      <w:smallCaps/>
      <w:color w:val="6BA6DA" w:themeColor="accent2"/>
      <w:u w:val="single"/>
    </w:rPr>
  </w:style>
  <w:style w:type="character" w:styleId="IntensiveHervorhebung">
    <w:name w:val="Intense Emphasis"/>
    <w:basedOn w:val="Absatz-Standardschriftart"/>
    <w:uiPriority w:val="21"/>
    <w:semiHidden/>
    <w:qFormat/>
    <w:rsid w:val="00D1297E"/>
    <w:rPr>
      <w:rFonts w:ascii="Segoe UI" w:hAnsi="Segoe UI"/>
      <w:b w:val="0"/>
      <w:bCs/>
      <w:i/>
      <w:iCs/>
      <w:color w:val="0075BE"/>
      <w:sz w:val="20"/>
    </w:rPr>
  </w:style>
  <w:style w:type="paragraph" w:styleId="Kopfzeile">
    <w:name w:val="header"/>
    <w:basedOn w:val="Standard"/>
    <w:link w:val="KopfzeileZchn"/>
    <w:uiPriority w:val="99"/>
    <w:semiHidden/>
    <w:rsid w:val="00F10A8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1B5100"/>
    <w:rPr>
      <w:rFonts w:ascii="Segoe UI Light" w:hAnsi="Segoe UI Light"/>
    </w:rPr>
  </w:style>
  <w:style w:type="paragraph" w:styleId="Fuzeile">
    <w:name w:val="footer"/>
    <w:basedOn w:val="Standard"/>
    <w:link w:val="FuzeileZchn"/>
    <w:uiPriority w:val="99"/>
    <w:semiHidden/>
    <w:rsid w:val="00F10A8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1B5100"/>
    <w:rPr>
      <w:rFonts w:ascii="Segoe UI Light" w:hAnsi="Segoe UI Light"/>
    </w:rPr>
  </w:style>
  <w:style w:type="paragraph" w:styleId="Untertitel">
    <w:name w:val="Subtitle"/>
    <w:aliases w:val="Subtitel"/>
    <w:basedOn w:val="Standard"/>
    <w:next w:val="Standard"/>
    <w:link w:val="UntertitelZchn"/>
    <w:uiPriority w:val="11"/>
    <w:semiHidden/>
    <w:rsid w:val="003C013B"/>
    <w:pPr>
      <w:numPr>
        <w:ilvl w:val="1"/>
      </w:numPr>
      <w:spacing w:before="120" w:after="600"/>
    </w:pPr>
    <w:rPr>
      <w:rFonts w:ascii="Segoe UI" w:eastAsiaTheme="majorEastAsia" w:hAnsi="Segoe UI" w:cstheme="majorBidi"/>
      <w:iCs/>
      <w:color w:val="7F7F7F" w:themeColor="text1" w:themeTint="80"/>
      <w:spacing w:val="15"/>
      <w:sz w:val="36"/>
      <w:szCs w:val="24"/>
    </w:rPr>
  </w:style>
  <w:style w:type="character" w:customStyle="1" w:styleId="UntertitelZchn">
    <w:name w:val="Untertitel Zchn"/>
    <w:aliases w:val="Subtitel Zchn"/>
    <w:basedOn w:val="Absatz-Standardschriftart"/>
    <w:link w:val="Untertitel"/>
    <w:uiPriority w:val="11"/>
    <w:semiHidden/>
    <w:rsid w:val="00F0214C"/>
    <w:rPr>
      <w:rFonts w:ascii="Segoe UI" w:eastAsiaTheme="majorEastAsia" w:hAnsi="Segoe UI" w:cstheme="majorBidi"/>
      <w:iCs/>
      <w:color w:val="7F7F7F" w:themeColor="text1" w:themeTint="80"/>
      <w:spacing w:val="15"/>
      <w:sz w:val="36"/>
      <w:szCs w:val="24"/>
    </w:rPr>
  </w:style>
  <w:style w:type="character" w:styleId="Hyperlink">
    <w:name w:val="Hyperlink"/>
    <w:basedOn w:val="Absatz-Standardschriftart"/>
    <w:uiPriority w:val="99"/>
    <w:rsid w:val="00AC0A65"/>
    <w:rPr>
      <w:color w:val="0075BE"/>
      <w:u w:val="none"/>
    </w:rPr>
  </w:style>
  <w:style w:type="table" w:styleId="Tabellenraster">
    <w:name w:val="Table Grid"/>
    <w:basedOn w:val="NormaleTabelle"/>
    <w:uiPriority w:val="59"/>
    <w:rsid w:val="00FC4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ite2Titel">
    <w:name w:val="Seite 2 (Titel"/>
    <w:aliases w:val="Autor)"/>
    <w:basedOn w:val="Standard"/>
    <w:link w:val="Seite2TitelZchn"/>
    <w:uiPriority w:val="1"/>
    <w:semiHidden/>
    <w:rsid w:val="006546D1"/>
    <w:pPr>
      <w:tabs>
        <w:tab w:val="left" w:pos="1985"/>
      </w:tabs>
    </w:pPr>
    <w:rPr>
      <w:rFonts w:ascii="Segoe UI Semibold" w:hAnsi="Segoe UI Semibold"/>
      <w:color w:val="0075BE"/>
    </w:rPr>
  </w:style>
  <w:style w:type="character" w:customStyle="1" w:styleId="Seite2TitelZchn">
    <w:name w:val="Seite 2 (Titel Zchn"/>
    <w:aliases w:val="Autor) Zchn"/>
    <w:basedOn w:val="Absatz-Standardschriftart"/>
    <w:link w:val="Seite2Titel"/>
    <w:uiPriority w:val="1"/>
    <w:semiHidden/>
    <w:rsid w:val="00F0214C"/>
    <w:rPr>
      <w:rFonts w:ascii="Segoe UI Semibold" w:hAnsi="Segoe UI Semibold"/>
      <w:color w:val="0075BE"/>
    </w:rPr>
  </w:style>
  <w:style w:type="paragraph" w:customStyle="1" w:styleId="UntertitelZusatz1">
    <w:name w:val="Untertitel Zusatz 1"/>
    <w:link w:val="UntertitelZusatz1Zchn"/>
    <w:uiPriority w:val="1"/>
    <w:semiHidden/>
    <w:rsid w:val="00CE44F1"/>
    <w:pPr>
      <w:spacing w:after="120" w:line="300" w:lineRule="exact"/>
    </w:pPr>
    <w:rPr>
      <w:rFonts w:ascii="Segoe UI" w:hAnsi="Segoe UI" w:cs="Segoe UI"/>
      <w:color w:val="404040" w:themeColor="text1" w:themeTint="BF"/>
      <w:sz w:val="24"/>
      <w:szCs w:val="24"/>
    </w:rPr>
  </w:style>
  <w:style w:type="paragraph" w:customStyle="1" w:styleId="UntertitelZusatz2">
    <w:name w:val="Untertitel Zusatz 2"/>
    <w:basedOn w:val="Standard"/>
    <w:link w:val="UntertitelZusatz2Zchn"/>
    <w:uiPriority w:val="1"/>
    <w:semiHidden/>
    <w:rsid w:val="00F401FA"/>
    <w:rPr>
      <w:rFonts w:ascii="Segoe UI Semibold" w:hAnsi="Segoe UI Semibold"/>
      <w:color w:val="595959" w:themeColor="text1" w:themeTint="A6"/>
    </w:rPr>
  </w:style>
  <w:style w:type="paragraph" w:customStyle="1" w:styleId="berschriftAbschnitt">
    <w:name w:val="Überschrift Abschnitt"/>
    <w:basedOn w:val="Standard"/>
    <w:next w:val="Standard"/>
    <w:semiHidden/>
    <w:qFormat/>
    <w:rsid w:val="00D3226A"/>
    <w:rPr>
      <w:rFonts w:ascii="Segoe UI" w:hAnsi="Segoe UI"/>
      <w:caps/>
      <w:color w:val="0075BE"/>
      <w:sz w:val="28"/>
    </w:rPr>
  </w:style>
  <w:style w:type="paragraph" w:customStyle="1" w:styleId="Tabelleberschrift">
    <w:name w:val="Tabelle Überschrift"/>
    <w:next w:val="Standard"/>
    <w:link w:val="TabelleberschriftZchn"/>
    <w:uiPriority w:val="7"/>
    <w:semiHidden/>
    <w:qFormat/>
    <w:rsid w:val="00C7596F"/>
    <w:pPr>
      <w:framePr w:hSpace="142" w:wrap="around" w:vAnchor="page" w:hAnchor="margin" w:y="9031"/>
      <w:outlineLvl w:val="8"/>
    </w:pPr>
    <w:rPr>
      <w:rFonts w:ascii="Segoe UI" w:hAnsi="Segoe UI"/>
      <w:caps/>
      <w:color w:val="0080C6"/>
      <w:sz w:val="24"/>
      <w:szCs w:val="24"/>
    </w:rPr>
  </w:style>
  <w:style w:type="character" w:customStyle="1" w:styleId="TabelleberschriftZchn">
    <w:name w:val="Tabelle Überschrift Zchn"/>
    <w:basedOn w:val="Absatz-Standardschriftart"/>
    <w:link w:val="Tabelleberschrift"/>
    <w:uiPriority w:val="7"/>
    <w:semiHidden/>
    <w:rsid w:val="00921BF5"/>
    <w:rPr>
      <w:rFonts w:ascii="Segoe UI" w:hAnsi="Segoe UI"/>
      <w:caps/>
      <w:color w:val="0080C6"/>
      <w:sz w:val="24"/>
      <w:szCs w:val="24"/>
    </w:rPr>
  </w:style>
  <w:style w:type="paragraph" w:customStyle="1" w:styleId="TabelleBezeichnung">
    <w:name w:val="Tabelle Bezeichnung"/>
    <w:basedOn w:val="Standard"/>
    <w:link w:val="TabelleBezeichnungZchn"/>
    <w:uiPriority w:val="8"/>
    <w:semiHidden/>
    <w:qFormat/>
    <w:rsid w:val="00107568"/>
    <w:pPr>
      <w:framePr w:hSpace="141" w:wrap="around" w:vAnchor="text" w:hAnchor="margin" w:y="298"/>
      <w:tabs>
        <w:tab w:val="left" w:pos="2268"/>
        <w:tab w:val="left" w:pos="4536"/>
        <w:tab w:val="left" w:pos="6804"/>
        <w:tab w:val="left" w:pos="9072"/>
      </w:tabs>
    </w:pPr>
    <w:rPr>
      <w:rFonts w:ascii="Segoe UI" w:hAnsi="Segoe UI"/>
      <w:b/>
      <w:sz w:val="16"/>
    </w:rPr>
  </w:style>
  <w:style w:type="paragraph" w:customStyle="1" w:styleId="TFlietext9pt">
    <w:name w:val="T Fließtext  9 pt"/>
    <w:link w:val="TFlietext9ptZchn"/>
    <w:uiPriority w:val="8"/>
    <w:qFormat/>
    <w:rsid w:val="00385752"/>
    <w:pPr>
      <w:tabs>
        <w:tab w:val="left" w:pos="2268"/>
        <w:tab w:val="left" w:pos="4536"/>
        <w:tab w:val="left" w:pos="6804"/>
        <w:tab w:val="left" w:pos="9072"/>
      </w:tabs>
      <w:spacing w:before="60" w:after="60"/>
    </w:pPr>
    <w:rPr>
      <w:sz w:val="18"/>
    </w:rPr>
  </w:style>
  <w:style w:type="character" w:customStyle="1" w:styleId="TabelleBezeichnungZchn">
    <w:name w:val="Tabelle Bezeichnung Zchn"/>
    <w:basedOn w:val="Absatz-Standardschriftart"/>
    <w:link w:val="TabelleBezeichnung"/>
    <w:uiPriority w:val="8"/>
    <w:semiHidden/>
    <w:rsid w:val="00921BF5"/>
    <w:rPr>
      <w:rFonts w:ascii="Segoe UI" w:hAnsi="Segoe UI"/>
      <w:b/>
      <w:sz w:val="16"/>
    </w:rPr>
  </w:style>
  <w:style w:type="character" w:customStyle="1" w:styleId="TFlietext9ptZchn">
    <w:name w:val="T Fließtext  9 pt Zchn"/>
    <w:basedOn w:val="Absatz-Standardschriftart"/>
    <w:link w:val="TFlietext9pt"/>
    <w:uiPriority w:val="8"/>
    <w:rsid w:val="00385752"/>
    <w:rPr>
      <w:sz w:val="18"/>
    </w:rPr>
  </w:style>
  <w:style w:type="paragraph" w:styleId="Verzeichnis1">
    <w:name w:val="toc 1"/>
    <w:basedOn w:val="Standard"/>
    <w:next w:val="Standard"/>
    <w:autoRedefine/>
    <w:uiPriority w:val="39"/>
    <w:rsid w:val="00BE230D"/>
    <w:pPr>
      <w:tabs>
        <w:tab w:val="left" w:pos="510"/>
        <w:tab w:val="right" w:pos="9923"/>
      </w:tabs>
      <w:spacing w:after="100"/>
      <w:jc w:val="left"/>
    </w:pPr>
    <w:rPr>
      <w:sz w:val="28"/>
    </w:rPr>
  </w:style>
  <w:style w:type="paragraph" w:styleId="Verzeichnis2">
    <w:name w:val="toc 2"/>
    <w:basedOn w:val="Standard"/>
    <w:next w:val="Standard"/>
    <w:autoRedefine/>
    <w:uiPriority w:val="39"/>
    <w:rsid w:val="00BE230D"/>
    <w:pPr>
      <w:tabs>
        <w:tab w:val="left" w:pos="680"/>
        <w:tab w:val="right" w:pos="9923"/>
      </w:tabs>
      <w:spacing w:after="100"/>
      <w:ind w:left="170"/>
      <w:jc w:val="left"/>
    </w:pPr>
    <w:rPr>
      <w:sz w:val="26"/>
    </w:rPr>
  </w:style>
  <w:style w:type="paragraph" w:styleId="Verzeichnis3">
    <w:name w:val="toc 3"/>
    <w:basedOn w:val="Standard"/>
    <w:next w:val="Standard"/>
    <w:autoRedefine/>
    <w:uiPriority w:val="39"/>
    <w:rsid w:val="00BE230D"/>
    <w:pPr>
      <w:tabs>
        <w:tab w:val="left" w:pos="1021"/>
        <w:tab w:val="right" w:pos="9923"/>
      </w:tabs>
      <w:spacing w:after="100"/>
      <w:ind w:left="340"/>
      <w:jc w:val="left"/>
    </w:pPr>
    <w:rPr>
      <w:sz w:val="24"/>
    </w:rPr>
  </w:style>
  <w:style w:type="paragraph" w:styleId="Verzeichnis4">
    <w:name w:val="toc 4"/>
    <w:basedOn w:val="Standard"/>
    <w:next w:val="Standard"/>
    <w:autoRedefine/>
    <w:uiPriority w:val="39"/>
    <w:rsid w:val="00BE230D"/>
    <w:pPr>
      <w:spacing w:after="100"/>
      <w:ind w:left="510"/>
      <w:jc w:val="left"/>
    </w:pPr>
  </w:style>
  <w:style w:type="paragraph" w:styleId="Verzeichnis5">
    <w:name w:val="toc 5"/>
    <w:basedOn w:val="Standard"/>
    <w:next w:val="Standard"/>
    <w:autoRedefine/>
    <w:uiPriority w:val="39"/>
    <w:rsid w:val="00BE230D"/>
    <w:pPr>
      <w:spacing w:after="100"/>
      <w:ind w:left="680"/>
      <w:jc w:val="left"/>
    </w:pPr>
    <w:rPr>
      <w:sz w:val="20"/>
    </w:rPr>
  </w:style>
  <w:style w:type="paragraph" w:customStyle="1" w:styleId="Code-Box">
    <w:name w:val="Code-Box"/>
    <w:uiPriority w:val="5"/>
    <w:qFormat/>
    <w:rsid w:val="00CA5761"/>
    <w:pPr>
      <w:pBdr>
        <w:top w:val="single" w:sz="4" w:space="5" w:color="FFFFFF" w:themeColor="background1"/>
        <w:left w:val="single" w:sz="4" w:space="5" w:color="FFFFFF" w:themeColor="background1"/>
        <w:bottom w:val="single" w:sz="4" w:space="5" w:color="FFFFFF" w:themeColor="background1"/>
        <w:right w:val="single" w:sz="4" w:space="5" w:color="FFFFFF" w:themeColor="background1"/>
      </w:pBdr>
      <w:shd w:val="clear" w:color="auto" w:fill="F2F2F2" w:themeFill="background1" w:themeFillShade="F2"/>
      <w:ind w:left="113"/>
    </w:pPr>
    <w:rPr>
      <w:rFonts w:ascii="Courier New" w:hAnsi="Courier New"/>
      <w:sz w:val="16"/>
    </w:rPr>
  </w:style>
  <w:style w:type="character" w:customStyle="1" w:styleId="Abbildung-Headline">
    <w:name w:val="Abbildung-Headline"/>
    <w:uiPriority w:val="3"/>
    <w:semiHidden/>
    <w:rsid w:val="000B1CB9"/>
    <w:rPr>
      <w:rFonts w:ascii="Segoe UI Semibold" w:hAnsi="Segoe UI Semibold"/>
      <w:color w:val="262626" w:themeColor="text1" w:themeTint="D9"/>
      <w:sz w:val="18"/>
    </w:rPr>
  </w:style>
  <w:style w:type="paragraph" w:customStyle="1" w:styleId="AbbildungTextbeschreibung">
    <w:name w:val="Abbildung Textbeschreibung"/>
    <w:next w:val="Standard"/>
    <w:uiPriority w:val="3"/>
    <w:semiHidden/>
    <w:rsid w:val="00A73979"/>
    <w:pPr>
      <w:jc w:val="center"/>
    </w:pPr>
    <w:rPr>
      <w:rFonts w:ascii="Segoe UI Light" w:hAnsi="Segoe UI Light"/>
      <w:bCs/>
      <w:color w:val="262626" w:themeColor="text1" w:themeTint="D9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semiHidden/>
    <w:rsid w:val="00325A49"/>
    <w:pPr>
      <w:spacing w:after="100"/>
      <w:ind w:left="851"/>
    </w:pPr>
  </w:style>
  <w:style w:type="paragraph" w:styleId="Abbildungsverzeichnis">
    <w:name w:val="table of figures"/>
    <w:next w:val="Standard"/>
    <w:uiPriority w:val="99"/>
    <w:rsid w:val="00C128D2"/>
    <w:pPr>
      <w:spacing w:after="120"/>
      <w:ind w:left="442" w:hanging="442"/>
    </w:pPr>
    <w:rPr>
      <w:rFonts w:ascii="Segoe UI Light" w:hAnsi="Segoe UI Light"/>
      <w:caps/>
      <w:sz w:val="20"/>
      <w:szCs w:val="20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325A49"/>
  </w:style>
  <w:style w:type="character" w:customStyle="1" w:styleId="AnredeZchn">
    <w:name w:val="Anrede Zchn"/>
    <w:basedOn w:val="Absatz-Standardschriftart"/>
    <w:link w:val="Anrede"/>
    <w:uiPriority w:val="99"/>
    <w:semiHidden/>
    <w:rsid w:val="00325A49"/>
    <w:rPr>
      <w:rFonts w:ascii="Segoe UI Light" w:hAnsi="Segoe UI Light"/>
    </w:rPr>
  </w:style>
  <w:style w:type="paragraph" w:styleId="Aufzhlungszeichen">
    <w:name w:val="List Bullet"/>
    <w:basedOn w:val="Standard"/>
    <w:uiPriority w:val="99"/>
    <w:semiHidden/>
    <w:unhideWhenUsed/>
    <w:rsid w:val="00325A49"/>
    <w:pPr>
      <w:numPr>
        <w:numId w:val="2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325A49"/>
    <w:pPr>
      <w:numPr>
        <w:numId w:val="3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325A49"/>
    <w:pPr>
      <w:numPr>
        <w:numId w:val="4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325A49"/>
    <w:pPr>
      <w:numPr>
        <w:numId w:val="5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325A49"/>
    <w:pPr>
      <w:numPr>
        <w:numId w:val="6"/>
      </w:numPr>
      <w:contextualSpacing/>
    </w:pPr>
  </w:style>
  <w:style w:type="paragraph" w:styleId="Blocktext">
    <w:name w:val="Block Text"/>
    <w:basedOn w:val="Standard"/>
    <w:uiPriority w:val="99"/>
    <w:semiHidden/>
    <w:unhideWhenUsed/>
    <w:rsid w:val="00325A49"/>
    <w:pPr>
      <w:pBdr>
        <w:top w:val="single" w:sz="2" w:space="10" w:color="0075BE" w:themeColor="accent1" w:frame="1"/>
        <w:left w:val="single" w:sz="2" w:space="10" w:color="0075BE" w:themeColor="accent1" w:frame="1"/>
        <w:bottom w:val="single" w:sz="2" w:space="10" w:color="0075BE" w:themeColor="accent1" w:frame="1"/>
        <w:right w:val="single" w:sz="2" w:space="10" w:color="0075BE" w:themeColor="accent1" w:frame="1"/>
      </w:pBdr>
      <w:ind w:left="1152" w:right="1152"/>
    </w:pPr>
    <w:rPr>
      <w:rFonts w:eastAsiaTheme="minorEastAsia"/>
      <w:i/>
      <w:iCs/>
      <w:color w:val="0075BE" w:themeColor="accent1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325A49"/>
  </w:style>
  <w:style w:type="character" w:customStyle="1" w:styleId="DatumZchn">
    <w:name w:val="Datum Zchn"/>
    <w:basedOn w:val="Absatz-Standardschriftart"/>
    <w:link w:val="Datum"/>
    <w:uiPriority w:val="99"/>
    <w:semiHidden/>
    <w:rsid w:val="00325A49"/>
    <w:rPr>
      <w:rFonts w:ascii="Segoe UI Light" w:hAnsi="Segoe UI Light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325A4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325A49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325A49"/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325A49"/>
    <w:rPr>
      <w:rFonts w:ascii="Segoe UI Light" w:hAnsi="Segoe UI Ligh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325A49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325A49"/>
    <w:rPr>
      <w:rFonts w:ascii="Segoe UI Light" w:hAnsi="Segoe UI Light"/>
      <w:sz w:val="20"/>
      <w:szCs w:val="20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325A49"/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325A49"/>
    <w:rPr>
      <w:rFonts w:ascii="Segoe UI Light" w:hAnsi="Segoe UI Ligh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760CD"/>
    <w:rPr>
      <w:color w:val="7F7F7F" w:themeColor="text1" w:themeTint="80"/>
      <w:sz w:val="18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760CD"/>
    <w:rPr>
      <w:rFonts w:ascii="Segoe UI Light" w:hAnsi="Segoe UI Light"/>
      <w:color w:val="7F7F7F" w:themeColor="text1" w:themeTint="80"/>
      <w:sz w:val="18"/>
      <w:szCs w:val="20"/>
    </w:rPr>
  </w:style>
  <w:style w:type="paragraph" w:styleId="Gruformel">
    <w:name w:val="Closing"/>
    <w:basedOn w:val="Standard"/>
    <w:link w:val="GruformelZchn"/>
    <w:uiPriority w:val="99"/>
    <w:semiHidden/>
    <w:unhideWhenUsed/>
    <w:rsid w:val="00325A49"/>
    <w:pPr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325A49"/>
    <w:rPr>
      <w:rFonts w:ascii="Segoe UI Light" w:hAnsi="Segoe UI Light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325A49"/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325A49"/>
    <w:rPr>
      <w:rFonts w:ascii="Segoe UI Light" w:hAnsi="Segoe UI Light"/>
      <w:i/>
      <w:i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25A49"/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25A49"/>
    <w:rPr>
      <w:rFonts w:ascii="Consolas" w:hAnsi="Consolas" w:cs="Consolas"/>
      <w:sz w:val="20"/>
      <w:szCs w:val="20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325A49"/>
    <w:pPr>
      <w:ind w:left="22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325A49"/>
    <w:pPr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325A49"/>
    <w:pPr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325A49"/>
    <w:pPr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325A49"/>
    <w:pPr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325A49"/>
    <w:pPr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325A49"/>
    <w:pPr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325A49"/>
    <w:pPr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325A49"/>
    <w:pPr>
      <w:ind w:left="198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325A49"/>
    <w:rPr>
      <w:rFonts w:asciiTheme="majorHAnsi" w:eastAsiaTheme="majorEastAsia" w:hAnsiTheme="majorHAnsi" w:cstheme="majorBidi"/>
      <w:b/>
      <w:bC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25A49"/>
    <w:pPr>
      <w:keepLines/>
      <w:numPr>
        <w:numId w:val="0"/>
      </w:numPr>
      <w:spacing w:before="480" w:line="280" w:lineRule="exact"/>
      <w:contextualSpacing w:val="0"/>
      <w:outlineLvl w:val="9"/>
    </w:pPr>
    <w:rPr>
      <w:rFonts w:asciiTheme="majorHAnsi" w:eastAsiaTheme="majorEastAsia" w:hAnsiTheme="majorHAnsi" w:cstheme="majorBidi"/>
      <w:b/>
      <w:bCs/>
      <w:color w:val="00578E" w:themeColor="accent1" w:themeShade="BF"/>
      <w:szCs w:val="28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qFormat/>
    <w:rsid w:val="00325A49"/>
    <w:pPr>
      <w:pBdr>
        <w:bottom w:val="single" w:sz="4" w:space="4" w:color="0075BE" w:themeColor="accent1"/>
      </w:pBdr>
      <w:spacing w:before="200" w:after="280"/>
      <w:ind w:left="936" w:right="936"/>
    </w:pPr>
    <w:rPr>
      <w:b/>
      <w:bCs/>
      <w:i/>
      <w:iCs/>
      <w:color w:val="0075BE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D20C4F"/>
    <w:rPr>
      <w:rFonts w:ascii="Segoe UI Light" w:hAnsi="Segoe UI Light"/>
      <w:b/>
      <w:bCs/>
      <w:i/>
      <w:iCs/>
      <w:color w:val="0075BE" w:themeColor="accent1"/>
    </w:rPr>
  </w:style>
  <w:style w:type="paragraph" w:styleId="KeinLeerraum">
    <w:name w:val="No Spacing"/>
    <w:uiPriority w:val="1"/>
    <w:semiHidden/>
    <w:qFormat/>
    <w:rsid w:val="00325A49"/>
    <w:rPr>
      <w:rFonts w:ascii="Segoe UI Light" w:hAnsi="Segoe UI Light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25A49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25A49"/>
    <w:rPr>
      <w:rFonts w:ascii="Segoe UI Light" w:hAnsi="Segoe UI Light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25A4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25A49"/>
    <w:rPr>
      <w:rFonts w:ascii="Segoe UI Light" w:hAnsi="Segoe UI Light"/>
      <w:b/>
      <w:bCs/>
      <w:sz w:val="20"/>
      <w:szCs w:val="20"/>
    </w:rPr>
  </w:style>
  <w:style w:type="paragraph" w:styleId="Liste">
    <w:name w:val="List"/>
    <w:basedOn w:val="Standard"/>
    <w:uiPriority w:val="99"/>
    <w:semiHidden/>
    <w:unhideWhenUsed/>
    <w:rsid w:val="00325A49"/>
    <w:pPr>
      <w:ind w:left="283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325A49"/>
    <w:pPr>
      <w:ind w:left="566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325A49"/>
    <w:pPr>
      <w:ind w:left="849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325A49"/>
    <w:pPr>
      <w:ind w:left="1132" w:hanging="283"/>
      <w:contextualSpacing/>
    </w:pPr>
  </w:style>
  <w:style w:type="paragraph" w:styleId="Liste5">
    <w:name w:val="List 5"/>
    <w:basedOn w:val="Standard"/>
    <w:uiPriority w:val="99"/>
    <w:semiHidden/>
    <w:unhideWhenUsed/>
    <w:rsid w:val="00325A49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325A49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325A49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325A49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325A49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325A49"/>
    <w:pPr>
      <w:spacing w:after="120"/>
      <w:ind w:left="1415"/>
      <w:contextualSpacing/>
    </w:pPr>
  </w:style>
  <w:style w:type="paragraph" w:styleId="Listennummer">
    <w:name w:val="List Number"/>
    <w:basedOn w:val="Standard"/>
    <w:uiPriority w:val="99"/>
    <w:semiHidden/>
    <w:unhideWhenUsed/>
    <w:rsid w:val="00325A49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325A49"/>
    <w:pPr>
      <w:numPr>
        <w:numId w:val="8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325A49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325A49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325A49"/>
    <w:pPr>
      <w:numPr>
        <w:numId w:val="11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325A49"/>
  </w:style>
  <w:style w:type="paragraph" w:styleId="Makrotext">
    <w:name w:val="macro"/>
    <w:link w:val="MakrotextZchn"/>
    <w:uiPriority w:val="99"/>
    <w:semiHidden/>
    <w:unhideWhenUsed/>
    <w:rsid w:val="00325A4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 w:cs="Consolas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325A49"/>
    <w:rPr>
      <w:rFonts w:ascii="Consolas" w:hAnsi="Consolas" w:cs="Consolas"/>
      <w:sz w:val="20"/>
      <w:szCs w:val="20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325A4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325A4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uiPriority w:val="99"/>
    <w:semiHidden/>
    <w:unhideWhenUsed/>
    <w:rsid w:val="00325A49"/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325A49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325A49"/>
    <w:pPr>
      <w:ind w:left="220" w:hanging="220"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325A4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tandardWeb">
    <w:name w:val="Normal (Web)"/>
    <w:basedOn w:val="Standard"/>
    <w:uiPriority w:val="99"/>
    <w:semiHidden/>
    <w:unhideWhenUsed/>
    <w:rsid w:val="00325A49"/>
    <w:rPr>
      <w:rFonts w:ascii="Times New Roman" w:hAnsi="Times New Roman" w:cs="Times New Roman"/>
      <w:sz w:val="24"/>
      <w:szCs w:val="24"/>
    </w:rPr>
  </w:style>
  <w:style w:type="paragraph" w:styleId="Standardeinzug">
    <w:name w:val="Normal Indent"/>
    <w:basedOn w:val="Standard"/>
    <w:uiPriority w:val="99"/>
    <w:semiHidden/>
    <w:unhideWhenUsed/>
    <w:rsid w:val="00325A49"/>
    <w:pPr>
      <w:ind w:left="708"/>
    </w:pPr>
  </w:style>
  <w:style w:type="paragraph" w:styleId="Textkrper">
    <w:name w:val="Body Text"/>
    <w:basedOn w:val="Standard"/>
    <w:link w:val="TextkrperZchn"/>
    <w:uiPriority w:val="99"/>
    <w:semiHidden/>
    <w:unhideWhenUsed/>
    <w:rsid w:val="00325A49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325A49"/>
    <w:rPr>
      <w:rFonts w:ascii="Segoe UI Light" w:hAnsi="Segoe UI Light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325A49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325A49"/>
    <w:rPr>
      <w:rFonts w:ascii="Segoe UI Light" w:hAnsi="Segoe UI Light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325A49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325A49"/>
    <w:rPr>
      <w:rFonts w:ascii="Segoe UI Light" w:hAnsi="Segoe UI Light"/>
      <w:sz w:val="16"/>
      <w:szCs w:val="16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325A49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325A49"/>
    <w:rPr>
      <w:rFonts w:ascii="Segoe UI Light" w:hAnsi="Segoe UI Light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325A49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325A49"/>
    <w:rPr>
      <w:rFonts w:ascii="Segoe UI Light" w:hAnsi="Segoe UI Light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325A49"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325A49"/>
    <w:rPr>
      <w:rFonts w:ascii="Segoe UI Light" w:hAnsi="Segoe UI Light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325A49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325A49"/>
    <w:rPr>
      <w:rFonts w:ascii="Segoe UI Light" w:hAnsi="Segoe UI Light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325A49"/>
    <w:pPr>
      <w:spacing w:after="20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325A49"/>
    <w:rPr>
      <w:rFonts w:ascii="Segoe UI Light" w:hAnsi="Segoe UI Light"/>
    </w:rPr>
  </w:style>
  <w:style w:type="paragraph" w:styleId="Umschlagabsenderadresse">
    <w:name w:val="envelope return"/>
    <w:basedOn w:val="Standard"/>
    <w:uiPriority w:val="99"/>
    <w:semiHidden/>
    <w:unhideWhenUsed/>
    <w:rsid w:val="00325A49"/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325A49"/>
    <w:pPr>
      <w:framePr w:w="4320" w:h="2160" w:hRule="exact" w:hSpace="141" w:wrap="auto" w:hAnchor="page" w:xAlign="center" w:yAlign="bottom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325A49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325A49"/>
    <w:rPr>
      <w:rFonts w:ascii="Segoe UI Light" w:hAnsi="Segoe UI Light"/>
    </w:rPr>
  </w:style>
  <w:style w:type="paragraph" w:styleId="Verzeichnis7">
    <w:name w:val="toc 7"/>
    <w:basedOn w:val="Standard"/>
    <w:next w:val="Standard"/>
    <w:autoRedefine/>
    <w:uiPriority w:val="39"/>
    <w:semiHidden/>
    <w:rsid w:val="005E6F44"/>
    <w:pPr>
      <w:spacing w:after="100"/>
      <w:ind w:left="1021"/>
    </w:pPr>
  </w:style>
  <w:style w:type="paragraph" w:styleId="Verzeichnis8">
    <w:name w:val="toc 8"/>
    <w:basedOn w:val="Standard"/>
    <w:next w:val="Standard"/>
    <w:autoRedefine/>
    <w:uiPriority w:val="39"/>
    <w:semiHidden/>
    <w:rsid w:val="005E6F44"/>
    <w:pPr>
      <w:spacing w:after="100"/>
      <w:ind w:left="1191"/>
    </w:pPr>
  </w:style>
  <w:style w:type="paragraph" w:styleId="Verzeichnis9">
    <w:name w:val="toc 9"/>
    <w:basedOn w:val="Standard"/>
    <w:next w:val="Standard"/>
    <w:autoRedefine/>
    <w:uiPriority w:val="39"/>
    <w:semiHidden/>
    <w:rsid w:val="005E6F44"/>
    <w:pPr>
      <w:spacing w:after="100"/>
      <w:ind w:left="1361"/>
    </w:pPr>
  </w:style>
  <w:style w:type="paragraph" w:styleId="Zitat">
    <w:name w:val="Quote"/>
    <w:basedOn w:val="Standard"/>
    <w:next w:val="Standard"/>
    <w:link w:val="ZitatZchn"/>
    <w:uiPriority w:val="29"/>
    <w:semiHidden/>
    <w:qFormat/>
    <w:rsid w:val="00325A49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D20C4F"/>
    <w:rPr>
      <w:rFonts w:ascii="Segoe UI Light" w:hAnsi="Segoe UI Light"/>
      <w:i/>
      <w:iCs/>
      <w:color w:val="000000" w:themeColor="text1"/>
    </w:rPr>
  </w:style>
  <w:style w:type="character" w:customStyle="1" w:styleId="UntertitelZusatz1Zchn">
    <w:name w:val="Untertitel Zusatz 1 Zchn"/>
    <w:basedOn w:val="Absatz-Standardschriftart"/>
    <w:link w:val="UntertitelZusatz1"/>
    <w:uiPriority w:val="1"/>
    <w:semiHidden/>
    <w:rsid w:val="00F0214C"/>
    <w:rPr>
      <w:rFonts w:ascii="Segoe UI" w:hAnsi="Segoe UI" w:cs="Segoe UI"/>
      <w:color w:val="404040" w:themeColor="text1" w:themeTint="BF"/>
      <w:sz w:val="24"/>
      <w:szCs w:val="24"/>
    </w:rPr>
  </w:style>
  <w:style w:type="character" w:customStyle="1" w:styleId="UntertitelZusatz2Zchn">
    <w:name w:val="Untertitel Zusatz 2 Zchn"/>
    <w:basedOn w:val="Absatz-Standardschriftart"/>
    <w:link w:val="UntertitelZusatz2"/>
    <w:uiPriority w:val="1"/>
    <w:semiHidden/>
    <w:rsid w:val="00F0214C"/>
    <w:rPr>
      <w:rFonts w:ascii="Segoe UI Semibold" w:hAnsi="Segoe UI Semibold"/>
      <w:color w:val="595959" w:themeColor="text1" w:themeTint="A6"/>
    </w:rPr>
  </w:style>
  <w:style w:type="character" w:styleId="Hervorhebung">
    <w:name w:val="Emphasis"/>
    <w:basedOn w:val="Absatz-Standardschriftart"/>
    <w:uiPriority w:val="2"/>
    <w:qFormat/>
    <w:rsid w:val="0046723A"/>
    <w:rPr>
      <w:rFonts w:ascii="Segoe UI" w:hAnsi="Segoe UI"/>
      <w:i w:val="0"/>
      <w:iCs/>
      <w:color w:val="404040" w:themeColor="text1" w:themeTint="BF"/>
      <w:sz w:val="22"/>
    </w:rPr>
  </w:style>
  <w:style w:type="paragraph" w:customStyle="1" w:styleId="H-Abbildungsverzeichnis">
    <w:name w:val="H-Abbildungsverzeichnis"/>
    <w:basedOn w:val="berschriftAbschnitt"/>
    <w:semiHidden/>
    <w:rsid w:val="00094679"/>
    <w:rPr>
      <w:rFonts w:ascii="Segoe UI Semibold" w:hAnsi="Segoe UI Semibold"/>
      <w:sz w:val="24"/>
      <w:szCs w:val="24"/>
    </w:rPr>
  </w:style>
  <w:style w:type="paragraph" w:customStyle="1" w:styleId="Bilder">
    <w:name w:val="Bilder"/>
    <w:aliases w:val="Smart Art"/>
    <w:next w:val="Standard"/>
    <w:link w:val="BilderZchn"/>
    <w:uiPriority w:val="3"/>
    <w:qFormat/>
    <w:rsid w:val="00AC7DBC"/>
    <w:pPr>
      <w:spacing w:after="120" w:line="276" w:lineRule="auto"/>
      <w:jc w:val="center"/>
    </w:pPr>
    <w:rPr>
      <w:rFonts w:ascii="Segoe UI Light" w:hAnsi="Segoe UI Light"/>
      <w:iCs/>
      <w:noProof/>
      <w:color w:val="000000" w:themeColor="text1"/>
      <w:sz w:val="20"/>
      <w:lang w:eastAsia="de-DE"/>
    </w:rPr>
  </w:style>
  <w:style w:type="paragraph" w:customStyle="1" w:styleId="Companyname">
    <w:name w:val="Companyname"/>
    <w:basedOn w:val="Untertitel"/>
    <w:semiHidden/>
    <w:rsid w:val="00636B9C"/>
    <w:pPr>
      <w:spacing w:after="240"/>
    </w:pPr>
    <w:rPr>
      <w:color w:val="262626" w:themeColor="text1" w:themeTint="D9"/>
      <w:sz w:val="40"/>
    </w:rPr>
  </w:style>
  <w:style w:type="character" w:styleId="Funotenzeichen">
    <w:name w:val="footnote reference"/>
    <w:basedOn w:val="Absatz-Standardschriftart"/>
    <w:uiPriority w:val="99"/>
    <w:semiHidden/>
    <w:unhideWhenUsed/>
    <w:rsid w:val="00864483"/>
    <w:rPr>
      <w:vertAlign w:val="superscript"/>
    </w:rPr>
  </w:style>
  <w:style w:type="character" w:styleId="Platzhaltertext">
    <w:name w:val="Placeholder Text"/>
    <w:basedOn w:val="Absatz-Standardschriftart"/>
    <w:uiPriority w:val="99"/>
    <w:semiHidden/>
    <w:rsid w:val="00BB543F"/>
    <w:rPr>
      <w:color w:val="808080"/>
    </w:rPr>
  </w:style>
  <w:style w:type="paragraph" w:customStyle="1" w:styleId="SmartArts">
    <w:name w:val="Smart Arts"/>
    <w:basedOn w:val="Bilder"/>
    <w:next w:val="Standard"/>
    <w:link w:val="SmartArtsZchn"/>
    <w:uiPriority w:val="2"/>
    <w:semiHidden/>
    <w:rsid w:val="00390673"/>
    <w:pPr>
      <w:spacing w:line="240" w:lineRule="auto"/>
    </w:pPr>
  </w:style>
  <w:style w:type="character" w:customStyle="1" w:styleId="BilderZchn">
    <w:name w:val="Bilder Zchn"/>
    <w:aliases w:val="Smart Art Zchn"/>
    <w:basedOn w:val="Absatz-Standardschriftart"/>
    <w:link w:val="Bilder"/>
    <w:uiPriority w:val="3"/>
    <w:rsid w:val="00AC7DBC"/>
    <w:rPr>
      <w:rFonts w:ascii="Segoe UI Light" w:hAnsi="Segoe UI Light"/>
      <w:iCs/>
      <w:noProof/>
      <w:color w:val="000000" w:themeColor="text1"/>
      <w:sz w:val="20"/>
      <w:lang w:eastAsia="de-DE"/>
    </w:rPr>
  </w:style>
  <w:style w:type="character" w:customStyle="1" w:styleId="SmartArtsZchn">
    <w:name w:val="Smart Arts Zchn"/>
    <w:basedOn w:val="BilderZchn"/>
    <w:link w:val="SmartArts"/>
    <w:uiPriority w:val="2"/>
    <w:semiHidden/>
    <w:rsid w:val="006958FE"/>
    <w:rPr>
      <w:rFonts w:ascii="Segoe UI" w:hAnsi="Segoe UI"/>
      <w:i w:val="0"/>
      <w:iCs/>
      <w:noProof/>
      <w:color w:val="000000" w:themeColor="text1"/>
      <w:sz w:val="20"/>
      <w:lang w:val="en-US" w:eastAsia="de-DE"/>
    </w:rPr>
  </w:style>
  <w:style w:type="numbering" w:customStyle="1" w:styleId="Liste1itelio">
    <w:name w:val="Liste 1 (itelio)"/>
    <w:uiPriority w:val="99"/>
    <w:rsid w:val="002D4BC1"/>
    <w:pPr>
      <w:numPr>
        <w:numId w:val="13"/>
      </w:numPr>
    </w:pPr>
  </w:style>
  <w:style w:type="paragraph" w:customStyle="1" w:styleId="Achtung-BoxText">
    <w:name w:val="Achtung-Box: Text"/>
    <w:uiPriority w:val="7"/>
    <w:qFormat/>
    <w:rsid w:val="00CF70BD"/>
    <w:rPr>
      <w:rFonts w:ascii="Segoe UI" w:hAnsi="Segoe UI" w:cs="Segoe UI"/>
      <w:sz w:val="20"/>
      <w:szCs w:val="20"/>
    </w:rPr>
  </w:style>
  <w:style w:type="table" w:styleId="MittlereSchattierung1-Akzent5">
    <w:name w:val="Medium Shading 1 Accent 5"/>
    <w:basedOn w:val="NormaleTabelle"/>
    <w:uiPriority w:val="63"/>
    <w:rsid w:val="008442E6"/>
    <w:tblPr>
      <w:tblStyleRowBandSize w:val="1"/>
      <w:tblStyleColBandSize w:val="1"/>
      <w:tblBorders>
        <w:top w:val="single" w:sz="8" w:space="0" w:color="C4C5C6" w:themeColor="accent5" w:themeTint="BF"/>
        <w:left w:val="single" w:sz="8" w:space="0" w:color="C4C5C6" w:themeColor="accent5" w:themeTint="BF"/>
        <w:bottom w:val="single" w:sz="8" w:space="0" w:color="C4C5C6" w:themeColor="accent5" w:themeTint="BF"/>
        <w:right w:val="single" w:sz="8" w:space="0" w:color="C4C5C6" w:themeColor="accent5" w:themeTint="BF"/>
        <w:insideH w:val="single" w:sz="8" w:space="0" w:color="C4C5C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C5C6" w:themeColor="accent5" w:themeTint="BF"/>
          <w:left w:val="single" w:sz="8" w:space="0" w:color="C4C5C6" w:themeColor="accent5" w:themeTint="BF"/>
          <w:bottom w:val="single" w:sz="8" w:space="0" w:color="C4C5C6" w:themeColor="accent5" w:themeTint="BF"/>
          <w:right w:val="single" w:sz="8" w:space="0" w:color="C4C5C6" w:themeColor="accent5" w:themeTint="BF"/>
          <w:insideH w:val="nil"/>
          <w:insideV w:val="nil"/>
        </w:tcBorders>
        <w:shd w:val="clear" w:color="auto" w:fill="B1B2B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C5C6" w:themeColor="accent5" w:themeTint="BF"/>
          <w:left w:val="single" w:sz="8" w:space="0" w:color="C4C5C6" w:themeColor="accent5" w:themeTint="BF"/>
          <w:bottom w:val="single" w:sz="8" w:space="0" w:color="C4C5C6" w:themeColor="accent5" w:themeTint="BF"/>
          <w:right w:val="single" w:sz="8" w:space="0" w:color="C4C5C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1-Akzent2">
    <w:name w:val="Medium List 1 Accent 2"/>
    <w:basedOn w:val="NormaleTabelle"/>
    <w:uiPriority w:val="65"/>
    <w:rsid w:val="00A20373"/>
    <w:rPr>
      <w:color w:val="000000" w:themeColor="text1"/>
    </w:rPr>
    <w:tblPr>
      <w:tblStyleRowBandSize w:val="1"/>
      <w:tblStyleColBandSize w:val="1"/>
      <w:tblBorders>
        <w:top w:val="single" w:sz="8" w:space="0" w:color="6BA6DA" w:themeColor="accent2"/>
        <w:bottom w:val="single" w:sz="8" w:space="0" w:color="6BA6D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BA6DA" w:themeColor="accent2"/>
        </w:tcBorders>
      </w:tcPr>
    </w:tblStylePr>
    <w:tblStylePr w:type="lastRow">
      <w:rPr>
        <w:b/>
        <w:bCs/>
        <w:color w:val="0075BE" w:themeColor="text2"/>
      </w:rPr>
      <w:tblPr/>
      <w:tcPr>
        <w:tcBorders>
          <w:top w:val="single" w:sz="8" w:space="0" w:color="6BA6DA" w:themeColor="accent2"/>
          <w:bottom w:val="single" w:sz="8" w:space="0" w:color="6BA6D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BA6DA" w:themeColor="accent2"/>
          <w:bottom w:val="single" w:sz="8" w:space="0" w:color="6BA6DA" w:themeColor="accent2"/>
        </w:tcBorders>
      </w:tcPr>
    </w:tblStylePr>
    <w:tblStylePr w:type="band1Vert">
      <w:tblPr/>
      <w:tcPr>
        <w:shd w:val="clear" w:color="auto" w:fill="DAE8F5" w:themeFill="accent2" w:themeFillTint="3F"/>
      </w:tcPr>
    </w:tblStylePr>
    <w:tblStylePr w:type="band1Horz">
      <w:tblPr/>
      <w:tcPr>
        <w:shd w:val="clear" w:color="auto" w:fill="DAE8F5" w:themeFill="accent2" w:themeFillTint="3F"/>
      </w:tcPr>
    </w:tblStylePr>
  </w:style>
  <w:style w:type="paragraph" w:customStyle="1" w:styleId="TabelleFlietext11pt">
    <w:name w:val="Tabelle Fließtext 11 pt"/>
    <w:basedOn w:val="Standard"/>
    <w:link w:val="TabelleFlietext11ptZchn"/>
    <w:uiPriority w:val="8"/>
    <w:semiHidden/>
    <w:qFormat/>
    <w:rsid w:val="007370F5"/>
    <w:pPr>
      <w:tabs>
        <w:tab w:val="left" w:pos="2268"/>
        <w:tab w:val="left" w:pos="4536"/>
        <w:tab w:val="left" w:pos="6804"/>
        <w:tab w:val="left" w:pos="9072"/>
      </w:tabs>
      <w:spacing w:line="280" w:lineRule="exact"/>
    </w:pPr>
  </w:style>
  <w:style w:type="character" w:customStyle="1" w:styleId="TabelleFlietext11ptZchn">
    <w:name w:val="Tabelle Fließtext 11 pt Zchn"/>
    <w:basedOn w:val="Absatz-Standardschriftart"/>
    <w:link w:val="TabelleFlietext11pt"/>
    <w:uiPriority w:val="8"/>
    <w:semiHidden/>
    <w:rsid w:val="00921BF5"/>
    <w:rPr>
      <w:rFonts w:ascii="Segoe UI Light" w:hAnsi="Segoe UI Light"/>
    </w:rPr>
  </w:style>
  <w:style w:type="paragraph" w:customStyle="1" w:styleId="TBezeichnungen">
    <w:name w:val="T Bezeichnungen"/>
    <w:uiPriority w:val="8"/>
    <w:qFormat/>
    <w:rsid w:val="00457E0A"/>
    <w:pPr>
      <w:spacing w:before="60" w:after="60"/>
      <w:jc w:val="left"/>
    </w:pPr>
    <w:rPr>
      <w:rFonts w:ascii="Segoe UI Semibold" w:hAnsi="Segoe UI Semibold" w:cs="Segoe UI"/>
      <w:sz w:val="17"/>
      <w:szCs w:val="17"/>
    </w:rPr>
  </w:style>
  <w:style w:type="paragraph" w:customStyle="1" w:styleId="Tberschrift">
    <w:name w:val="T Überschrift"/>
    <w:uiPriority w:val="7"/>
    <w:qFormat/>
    <w:rsid w:val="001E3501"/>
    <w:pPr>
      <w:jc w:val="left"/>
    </w:pPr>
    <w:rPr>
      <w:rFonts w:ascii="Segoe UI" w:hAnsi="Segoe UI" w:cs="Segoe UI"/>
      <w:color w:val="0075BE"/>
    </w:rPr>
  </w:style>
  <w:style w:type="paragraph" w:customStyle="1" w:styleId="TAbsatz">
    <w:name w:val="T Absatz"/>
    <w:uiPriority w:val="7"/>
    <w:qFormat/>
    <w:rsid w:val="001E3501"/>
    <w:pPr>
      <w:spacing w:before="60" w:after="60"/>
    </w:pPr>
    <w:rPr>
      <w:rFonts w:ascii="Segoe UI Light" w:hAnsi="Segoe UI Light"/>
      <w:sz w:val="18"/>
    </w:rPr>
  </w:style>
  <w:style w:type="paragraph" w:customStyle="1" w:styleId="Titel-undFuzeile">
    <w:name w:val="Titel- und Fußzeile"/>
    <w:uiPriority w:val="9"/>
    <w:rsid w:val="00213178"/>
    <w:rPr>
      <w:rFonts w:ascii="Segoe UI" w:hAnsi="Segoe UI" w:cs="Segoe UI"/>
      <w:color w:val="A6A6A6" w:themeColor="background1" w:themeShade="A6"/>
      <w:sz w:val="16"/>
      <w:szCs w:val="16"/>
    </w:rPr>
  </w:style>
  <w:style w:type="table" w:styleId="HelleSchattierung-Akzent4">
    <w:name w:val="Light Shading Accent 4"/>
    <w:basedOn w:val="NormaleTabelle"/>
    <w:uiPriority w:val="60"/>
    <w:rsid w:val="00B74213"/>
    <w:rPr>
      <w:color w:val="5F5F5F" w:themeColor="accent4" w:themeShade="BF"/>
    </w:rPr>
    <w:tblPr>
      <w:tblStyleRowBandSize w:val="1"/>
      <w:tblStyleColBandSize w:val="1"/>
      <w:tblBorders>
        <w:top w:val="single" w:sz="8" w:space="0" w:color="7F7F7F" w:themeColor="accent4"/>
        <w:bottom w:val="single" w:sz="8" w:space="0" w:color="7F7F7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7F7F" w:themeColor="accent4"/>
          <w:left w:val="nil"/>
          <w:bottom w:val="single" w:sz="8" w:space="0" w:color="7F7F7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7F7F" w:themeColor="accent4"/>
          <w:left w:val="nil"/>
          <w:bottom w:val="single" w:sz="8" w:space="0" w:color="7F7F7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B74213"/>
    <w:rPr>
      <w:color w:val="838586" w:themeColor="accent5" w:themeShade="BF"/>
    </w:rPr>
    <w:tblPr>
      <w:tblStyleRowBandSize w:val="1"/>
      <w:tblStyleColBandSize w:val="1"/>
      <w:tblBorders>
        <w:top w:val="single" w:sz="8" w:space="0" w:color="B1B2B3" w:themeColor="accent5"/>
        <w:bottom w:val="single" w:sz="8" w:space="0" w:color="B1B2B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B2B3" w:themeColor="accent5"/>
          <w:left w:val="nil"/>
          <w:bottom w:val="single" w:sz="8" w:space="0" w:color="B1B2B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B2B3" w:themeColor="accent5"/>
          <w:left w:val="nil"/>
          <w:bottom w:val="single" w:sz="8" w:space="0" w:color="B1B2B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C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5B4E29"/>
    <w:rPr>
      <w:color w:val="000000" w:themeColor="text1"/>
    </w:rPr>
    <w:tblPr>
      <w:tblStyleRowBandSize w:val="1"/>
      <w:tblStyleColBandSize w:val="1"/>
      <w:tblBorders>
        <w:top w:val="single" w:sz="8" w:space="0" w:color="DBDBDB" w:themeColor="accent6"/>
        <w:bottom w:val="single" w:sz="8" w:space="0" w:color="DBDBD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BDBDB" w:themeColor="accent6"/>
        </w:tcBorders>
      </w:tcPr>
    </w:tblStylePr>
    <w:tblStylePr w:type="lastRow">
      <w:rPr>
        <w:b/>
        <w:bCs/>
        <w:color w:val="0075BE" w:themeColor="text2"/>
      </w:rPr>
      <w:tblPr/>
      <w:tcPr>
        <w:tcBorders>
          <w:top w:val="single" w:sz="8" w:space="0" w:color="DBDBDB" w:themeColor="accent6"/>
          <w:bottom w:val="single" w:sz="8" w:space="0" w:color="DBDBD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BDBDB" w:themeColor="accent6"/>
          <w:bottom w:val="single" w:sz="8" w:space="0" w:color="DBDBDB" w:themeColor="accent6"/>
        </w:tcBorders>
      </w:tcPr>
    </w:tblStylePr>
    <w:tblStylePr w:type="band1Vert">
      <w:tblPr/>
      <w:tcPr>
        <w:shd w:val="clear" w:color="auto" w:fill="F6F6F6" w:themeFill="accent6" w:themeFillTint="3F"/>
      </w:tcPr>
    </w:tblStylePr>
    <w:tblStylePr w:type="band1Horz">
      <w:tblPr/>
      <w:tcPr>
        <w:shd w:val="clear" w:color="auto" w:fill="F6F6F6" w:themeFill="accent6" w:themeFillTint="3F"/>
      </w:tcPr>
    </w:tblStylePr>
  </w:style>
  <w:style w:type="table" w:styleId="FarbigeListe-Akzent6">
    <w:name w:val="Colorful List Accent 6"/>
    <w:basedOn w:val="NormaleTabelle"/>
    <w:uiPriority w:val="72"/>
    <w:rsid w:val="002F1818"/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C8E8F" w:themeFill="accent5" w:themeFillShade="CC"/>
      </w:tcPr>
    </w:tblStylePr>
    <w:tblStylePr w:type="lastRow">
      <w:rPr>
        <w:b/>
        <w:bCs/>
        <w:color w:val="8C8E8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6" w:themeFillTint="3F"/>
      </w:tcPr>
    </w:tblStylePr>
    <w:tblStylePr w:type="band1Horz">
      <w:tblPr/>
      <w:tcPr>
        <w:shd w:val="clear" w:color="auto" w:fill="F7F7F7" w:themeFill="accent6" w:themeFillTint="33"/>
      </w:tcPr>
    </w:tblStylePr>
  </w:style>
  <w:style w:type="table" w:styleId="HelleSchattierung-Akzent6">
    <w:name w:val="Light Shading Accent 6"/>
    <w:basedOn w:val="NormaleTabelle"/>
    <w:uiPriority w:val="60"/>
    <w:rsid w:val="002F1818"/>
    <w:rPr>
      <w:color w:val="A4A4A4" w:themeColor="accent6" w:themeShade="BF"/>
    </w:rPr>
    <w:tblPr>
      <w:tblStyleRowBandSize w:val="1"/>
      <w:tblStyleColBandSize w:val="1"/>
      <w:tblBorders>
        <w:top w:val="single" w:sz="8" w:space="0" w:color="DBDBDB" w:themeColor="accent6"/>
        <w:bottom w:val="single" w:sz="8" w:space="0" w:color="DBDBD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BDBDB" w:themeColor="accent6"/>
          <w:left w:val="nil"/>
          <w:bottom w:val="single" w:sz="8" w:space="0" w:color="DBDBD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BDBDB" w:themeColor="accent6"/>
          <w:left w:val="nil"/>
          <w:bottom w:val="single" w:sz="8" w:space="0" w:color="DBDBD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6" w:themeFillTint="3F"/>
      </w:tcPr>
    </w:tblStylePr>
  </w:style>
  <w:style w:type="table" w:customStyle="1" w:styleId="itelioTabelleStandard">
    <w:name w:val="itelio Tabelle (Standard)"/>
    <w:basedOn w:val="NormaleTabelle"/>
    <w:uiPriority w:val="99"/>
    <w:rsid w:val="00D61D1E"/>
    <w:pPr>
      <w:jc w:val="left"/>
    </w:pPr>
    <w:rPr>
      <w:sz w:val="18"/>
    </w:rPr>
    <w:tblPr>
      <w:tblStyleRowBandSize w:val="1"/>
      <w:tblBorders>
        <w:top w:val="single" w:sz="8" w:space="0" w:color="0075BE" w:themeColor="text2"/>
        <w:bottom w:val="single" w:sz="4" w:space="0" w:color="A6A6A6" w:themeColor="background1" w:themeShade="A6"/>
      </w:tblBorders>
    </w:tblPr>
    <w:tcPr>
      <w:shd w:val="clear" w:color="auto" w:fill="auto"/>
      <w:vAlign w:val="center"/>
    </w:tcPr>
    <w:tblStylePr w:type="firstRow">
      <w:pPr>
        <w:wordWrap/>
        <w:spacing w:beforeLines="0" w:before="0" w:beforeAutospacing="0" w:afterLines="0" w:after="0" w:afterAutospacing="0"/>
      </w:pPr>
      <w:rPr>
        <w:rFonts w:asciiTheme="majorHAnsi" w:hAnsiTheme="majorHAnsi"/>
        <w:b w:val="0"/>
        <w:sz w:val="17"/>
      </w:rPr>
      <w:tblPr/>
      <w:tcPr>
        <w:tcBorders>
          <w:top w:val="single" w:sz="8" w:space="0" w:color="0075BE" w:themeColor="text2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rFonts w:ascii="Segoe UI Semibold" w:hAnsi="Segoe UI Semibold"/>
        <w:color w:val="404040" w:themeColor="text1" w:themeTint="BF"/>
        <w:sz w:val="18"/>
      </w:rPr>
      <w:tblPr/>
      <w:tcPr>
        <w:tcBorders>
          <w:top w:val="single" w:sz="4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pPr>
        <w:wordWrap/>
      </w:pPr>
    </w:tblStylePr>
    <w:tblStylePr w:type="band2Horz">
      <w:pPr>
        <w:wordWrap/>
        <w:spacing w:beforeLines="0" w:before="0" w:beforeAutospacing="0" w:afterLines="0" w:after="0" w:afterAutospacing="0" w:line="240" w:lineRule="auto"/>
      </w:pPr>
    </w:tblStylePr>
  </w:style>
  <w:style w:type="paragraph" w:customStyle="1" w:styleId="CoverTitel">
    <w:name w:val="Cover Titel"/>
    <w:uiPriority w:val="11"/>
    <w:rsid w:val="00AC22E5"/>
    <w:pPr>
      <w:jc w:val="left"/>
    </w:pPr>
    <w:rPr>
      <w:rFonts w:ascii="Segoe UI Light" w:hAnsi="Segoe UI Light"/>
      <w:color w:val="0075BE"/>
      <w:sz w:val="72"/>
      <w:szCs w:val="96"/>
    </w:rPr>
  </w:style>
  <w:style w:type="paragraph" w:customStyle="1" w:styleId="CoverSubheadline">
    <w:name w:val="Cover Subheadline"/>
    <w:basedOn w:val="Untertitel"/>
    <w:uiPriority w:val="11"/>
    <w:rsid w:val="00730A3E"/>
    <w:pPr>
      <w:spacing w:before="0" w:after="480"/>
      <w:jc w:val="left"/>
    </w:pPr>
    <w:rPr>
      <w:rFonts w:cs="Segoe UI"/>
      <w:i/>
      <w:sz w:val="42"/>
      <w:szCs w:val="36"/>
      <w:lang w:val="en-US"/>
    </w:rPr>
  </w:style>
  <w:style w:type="paragraph" w:customStyle="1" w:styleId="CoverZusatzitelioGmbH">
    <w:name w:val="Cover Zusatz (itelio GmbH)"/>
    <w:basedOn w:val="UntertitelZusatz1"/>
    <w:uiPriority w:val="11"/>
    <w:rsid w:val="00255493"/>
    <w:pPr>
      <w:jc w:val="left"/>
    </w:pPr>
    <w:rPr>
      <w:rFonts w:ascii="Segoe UI Light" w:hAnsi="Segoe UI Light"/>
      <w:color w:val="7F7F7F" w:themeColor="text1" w:themeTint="80"/>
      <w:sz w:val="28"/>
      <w:szCs w:val="28"/>
    </w:rPr>
  </w:style>
  <w:style w:type="table" w:customStyle="1" w:styleId="itelioTabelleTabelleProze1">
    <w:name w:val="itelio Tabelle (Tabelle Prozeß 1)"/>
    <w:basedOn w:val="MittleresRaster3-Akzent6"/>
    <w:uiPriority w:val="99"/>
    <w:rsid w:val="00FF3182"/>
    <w:pPr>
      <w:jc w:val="left"/>
    </w:pPr>
    <w:tblPr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8" w:space="0" w:color="FFFFFF" w:themeColor="background1"/>
        <w:insideV w:val="single" w:sz="8" w:space="0" w:color="FFFFFF" w:themeColor="background1"/>
      </w:tblBorders>
    </w:tblPr>
    <w:trPr>
      <w:jc w:val="center"/>
    </w:trPr>
    <w:tcPr>
      <w:shd w:val="clear" w:color="auto" w:fill="F2F2F2" w:themeFill="background2"/>
    </w:tcPr>
    <w:tblStylePr w:type="firstRow">
      <w:rPr>
        <w:rFonts w:ascii="Segoe UI Light" w:hAnsi="Segoe UI Light"/>
        <w:b w:val="0"/>
        <w:bCs/>
        <w:i w:val="0"/>
        <w:iCs w:val="0"/>
        <w:caps/>
        <w:smallCaps w:val="0"/>
        <w:color w:val="262626" w:themeColor="text1" w:themeTint="D9"/>
        <w:sz w:val="17"/>
        <w:u w:color="A6A6A6" w:themeColor="background1" w:themeShade="A6"/>
      </w:rPr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nil"/>
          <w:insideH w:val="nil"/>
          <w:insideV w:val="single" w:sz="8" w:space="0" w:color="FFFFFF" w:themeColor="background1"/>
        </w:tcBorders>
        <w:shd w:val="clear" w:color="auto" w:fill="E1EDF7" w:themeFill="accent2" w:themeFillTint="33"/>
      </w:tcPr>
    </w:tblStylePr>
    <w:tblStylePr w:type="lastRow">
      <w:rPr>
        <w:rFonts w:ascii="Segoe UI Semibold" w:hAnsi="Segoe UI Semibold"/>
        <w:b w:val="0"/>
        <w:bCs/>
        <w:i w:val="0"/>
        <w:iCs w:val="0"/>
        <w:color w:val="262626" w:themeColor="text1" w:themeTint="D9"/>
        <w:sz w:val="17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E5E5" w:themeFill="accent4" w:themeFillTint="33"/>
      </w:tcPr>
    </w:tblStylePr>
    <w:tblStylePr w:type="firstCol">
      <w:rPr>
        <w:rFonts w:ascii="Segoe UI Light" w:hAnsi="Segoe UI Light"/>
        <w:b w:val="0"/>
        <w:bCs/>
        <w:i w:val="0"/>
        <w:iCs w:val="0"/>
        <w:caps/>
        <w:smallCaps w:val="0"/>
        <w:color w:val="262626" w:themeColor="text1" w:themeTint="D9"/>
        <w:sz w:val="17"/>
      </w:rPr>
      <w:tblPr/>
      <w:tcPr>
        <w:tcBorders>
          <w:left w:val="nil"/>
          <w:right w:val="single" w:sz="8" w:space="0" w:color="FFFFFF" w:themeColor="background1"/>
          <w:insideH w:val="nil"/>
          <w:insideV w:val="nil"/>
        </w:tcBorders>
        <w:shd w:val="clear" w:color="auto" w:fill="E1EDF7" w:themeFill="accent2" w:themeFillTint="33"/>
      </w:tcPr>
    </w:tblStylePr>
    <w:tblStylePr w:type="lastCol">
      <w:rPr>
        <w:rFonts w:ascii="Segoe UI Light" w:hAnsi="Segoe UI Light"/>
        <w:b w:val="0"/>
        <w:bCs/>
        <w:i w:val="0"/>
        <w:iCs w:val="0"/>
        <w:caps/>
        <w:smallCaps w:val="0"/>
        <w:color w:val="262626" w:themeColor="text1" w:themeTint="D9"/>
        <w:sz w:val="17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nil"/>
          <w:right w:val="nil"/>
          <w:insideH w:val="nil"/>
          <w:insideV w:val="nil"/>
        </w:tcBorders>
        <w:shd w:val="clear" w:color="auto" w:fill="E1EDF7" w:themeFill="accent2" w:themeFillTint="3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DEDED" w:themeFill="accent6" w:themeFillTint="7F"/>
      </w:tcPr>
    </w:tblStylePr>
    <w:tblStylePr w:type="band2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  <w:tl2br w:val="nil"/>
          <w:tr2bl w:val="nil"/>
        </w:tcBorders>
        <w:shd w:val="clear" w:color="auto" w:fill="F2F2F2" w:themeFill="background2"/>
      </w:tcPr>
    </w:tblStylePr>
    <w:tblStylePr w:type="band1Horz"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nil"/>
          <w:insideH w:val="single" w:sz="8" w:space="0" w:color="FFFFFF" w:themeColor="background1"/>
          <w:insideV w:val="single" w:sz="8" w:space="0" w:color="FFFFFF" w:themeColor="background1"/>
          <w:tl2br w:val="nil"/>
        </w:tcBorders>
        <w:shd w:val="clear" w:color="auto" w:fill="EDEDED" w:themeFill="accent6" w:themeFillTint="7F"/>
      </w:tcPr>
    </w:tblStylePr>
    <w:tblStylePr w:type="band2Horz"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nil"/>
          <w:insideH w:val="single" w:sz="8" w:space="0" w:color="FFFFFF" w:themeColor="background1"/>
          <w:insideV w:val="single" w:sz="8" w:space="0" w:color="FFFFFF" w:themeColor="background1"/>
          <w:tl2br w:val="nil"/>
          <w:tr2bl w:val="nil"/>
        </w:tcBorders>
        <w:shd w:val="clear" w:color="auto" w:fill="F2F2F2" w:themeFill="background2"/>
      </w:tcPr>
    </w:tblStylePr>
  </w:style>
  <w:style w:type="table" w:styleId="MittleresRaster3-Akzent6">
    <w:name w:val="Medium Grid 3 Accent 6"/>
    <w:basedOn w:val="NormaleTabelle"/>
    <w:uiPriority w:val="69"/>
    <w:rsid w:val="00FF318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BDBD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BDBD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BDBD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BDBD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DEDE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DEDED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57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IT\01-Vorlagen\itelio_Vorlage-Allgemei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92B6AE0801A43CEB24CAA5ADAF4F7B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0E3A1E8-D4D9-43F6-9B17-DE97D556BCC7}"/>
      </w:docPartPr>
      <w:docPartBody>
        <w:p w:rsidR="00FF63D6" w:rsidRDefault="005F65E1">
          <w:pPr>
            <w:pStyle w:val="292B6AE0801A43CEB24CAA5ADAF4F7B4"/>
          </w:pPr>
          <w:r w:rsidRPr="00417583">
            <w:rPr>
              <w:rStyle w:val="Platzhaltertext"/>
            </w:rPr>
            <w:t>[Titel]</w:t>
          </w:r>
        </w:p>
      </w:docPartBody>
    </w:docPart>
    <w:docPart>
      <w:docPartPr>
        <w:name w:val="29D5FC67D71F4B9192575A10A904867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7F7AF90-93DB-4611-A1E4-C83D8F72FED0}"/>
      </w:docPartPr>
      <w:docPartBody>
        <w:p w:rsidR="00FF63D6" w:rsidRDefault="005F65E1">
          <w:pPr>
            <w:pStyle w:val="29D5FC67D71F4B9192575A10A904867E"/>
          </w:pPr>
          <w:r w:rsidRPr="00417583">
            <w:rPr>
              <w:rStyle w:val="Platzhaltertext"/>
            </w:rPr>
            <w:t>[Kategorie]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5E1"/>
    <w:rsid w:val="002F2B11"/>
    <w:rsid w:val="005F65E1"/>
    <w:rsid w:val="008877C9"/>
    <w:rsid w:val="00F67329"/>
    <w:rsid w:val="00FF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292B6AE0801A43CEB24CAA5ADAF4F7B4">
    <w:name w:val="292B6AE0801A43CEB24CAA5ADAF4F7B4"/>
  </w:style>
  <w:style w:type="paragraph" w:customStyle="1" w:styleId="29D5FC67D71F4B9192575A10A904867E">
    <w:name w:val="29D5FC67D71F4B9192575A10A90486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itelio 2">
      <a:dk1>
        <a:sysClr val="windowText" lastClr="000000"/>
      </a:dk1>
      <a:lt1>
        <a:sysClr val="window" lastClr="FFFFFF"/>
      </a:lt1>
      <a:dk2>
        <a:srgbClr val="0075BE"/>
      </a:dk2>
      <a:lt2>
        <a:srgbClr val="F2F2F2"/>
      </a:lt2>
      <a:accent1>
        <a:srgbClr val="0075BE"/>
      </a:accent1>
      <a:accent2>
        <a:srgbClr val="6BA6DA"/>
      </a:accent2>
      <a:accent3>
        <a:srgbClr val="BCD1EE"/>
      </a:accent3>
      <a:accent4>
        <a:srgbClr val="7F7F7F"/>
      </a:accent4>
      <a:accent5>
        <a:srgbClr val="B1B2B3"/>
      </a:accent5>
      <a:accent6>
        <a:srgbClr val="DBDBDB"/>
      </a:accent6>
      <a:hlink>
        <a:srgbClr val="0075BE"/>
      </a:hlink>
      <a:folHlink>
        <a:srgbClr val="A5A5A5"/>
      </a:folHlink>
    </a:clrScheme>
    <a:fontScheme name="itelio">
      <a:majorFont>
        <a:latin typeface="Segoe UI"/>
        <a:ea typeface=""/>
        <a:cs typeface=""/>
      </a:majorFont>
      <a:minorFont>
        <a:latin typeface="Segoe UI Light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72E63E-755F-4FF4-BB3D-DEB2D2468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itelio_Vorlage-Allgemein.dotx</Template>
  <TotalTime>0</TotalTime>
  <Pages>5</Pages>
  <Words>337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Fehlerbehandlung</vt:lpstr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Fehlerbehandlung</dc:title>
  <dc:creator>Casagranda Michael</dc:creator>
  <cp:lastModifiedBy>Michael Casagranda</cp:lastModifiedBy>
  <cp:revision>6</cp:revision>
  <cp:lastPrinted>2013-08-28T14:09:00Z</cp:lastPrinted>
  <dcterms:created xsi:type="dcterms:W3CDTF">2019-02-26T09:22:00Z</dcterms:created>
  <dcterms:modified xsi:type="dcterms:W3CDTF">2019-02-26T19:11:00Z</dcterms:modified>
  <cp:category>Übungen</cp:category>
</cp:coreProperties>
</file>